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A5" w:rsidRPr="0044034E" w:rsidRDefault="008077A5" w:rsidP="00233CE5">
      <w:pPr>
        <w:spacing w:line="360" w:lineRule="auto"/>
        <w:jc w:val="center"/>
        <w:rPr>
          <w:rFonts w:eastAsia="华文中宋"/>
          <w:b/>
          <w:bCs/>
          <w:sz w:val="36"/>
          <w:szCs w:val="36"/>
        </w:rPr>
      </w:pPr>
      <w:r w:rsidRPr="0044034E">
        <w:rPr>
          <w:rFonts w:eastAsia="华文中宋" w:cs="华文中宋" w:hint="eastAsia"/>
          <w:b/>
          <w:bCs/>
          <w:sz w:val="36"/>
          <w:szCs w:val="36"/>
        </w:rPr>
        <w:t>中科院华南植物园</w:t>
      </w:r>
      <w:r w:rsidRPr="0044034E">
        <w:rPr>
          <w:rFonts w:eastAsia="华文中宋"/>
          <w:b/>
          <w:bCs/>
          <w:sz w:val="36"/>
          <w:szCs w:val="36"/>
        </w:rPr>
        <w:t>201</w:t>
      </w:r>
      <w:r>
        <w:rPr>
          <w:rFonts w:eastAsia="华文中宋"/>
          <w:b/>
          <w:bCs/>
          <w:sz w:val="36"/>
          <w:szCs w:val="36"/>
        </w:rPr>
        <w:t>7</w:t>
      </w:r>
      <w:r w:rsidRPr="0044034E">
        <w:rPr>
          <w:rFonts w:eastAsia="华文中宋" w:cs="华文中宋" w:hint="eastAsia"/>
          <w:b/>
          <w:bCs/>
          <w:sz w:val="36"/>
          <w:szCs w:val="36"/>
        </w:rPr>
        <w:t>年科</w:t>
      </w:r>
      <w:r>
        <w:rPr>
          <w:rFonts w:eastAsia="华文中宋" w:cs="华文中宋" w:hint="eastAsia"/>
          <w:b/>
          <w:bCs/>
          <w:sz w:val="36"/>
          <w:szCs w:val="36"/>
        </w:rPr>
        <w:t>技</w:t>
      </w:r>
      <w:r w:rsidRPr="0044034E">
        <w:rPr>
          <w:rFonts w:eastAsia="华文中宋" w:cs="华文中宋" w:hint="eastAsia"/>
          <w:b/>
          <w:bCs/>
          <w:sz w:val="36"/>
          <w:szCs w:val="36"/>
        </w:rPr>
        <w:t>岗位招聘公告</w:t>
      </w:r>
    </w:p>
    <w:p w:rsidR="008077A5" w:rsidRPr="0044034E" w:rsidRDefault="008077A5" w:rsidP="00233CE5">
      <w:pPr>
        <w:spacing w:line="360" w:lineRule="auto"/>
        <w:rPr>
          <w:sz w:val="24"/>
          <w:szCs w:val="24"/>
        </w:rPr>
      </w:pP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中国科学院华南植物园前身为国立中山大学农林植物研究所，由著名植物学家陈焕镛院士创建于</w:t>
      </w:r>
      <w:r w:rsidRPr="00D910B9">
        <w:rPr>
          <w:rFonts w:ascii="新宋体" w:eastAsia="新宋体" w:hAnsi="新宋体" w:cs="新宋体"/>
          <w:sz w:val="28"/>
          <w:szCs w:val="28"/>
        </w:rPr>
        <w:t>1929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年，</w:t>
      </w:r>
      <w:r w:rsidRPr="00D910B9">
        <w:rPr>
          <w:rFonts w:ascii="新宋体" w:eastAsia="新宋体" w:hAnsi="新宋体" w:cs="新宋体"/>
          <w:sz w:val="28"/>
          <w:szCs w:val="28"/>
        </w:rPr>
        <w:t>1954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年改隶中国科学院，同时易名为中国科学院华南植物研究所；</w:t>
      </w:r>
      <w:r w:rsidRPr="00D910B9">
        <w:rPr>
          <w:rFonts w:ascii="新宋体" w:eastAsia="新宋体" w:hAnsi="新宋体" w:cs="新宋体"/>
          <w:sz w:val="28"/>
          <w:szCs w:val="28"/>
        </w:rPr>
        <w:t>2003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</w:t>
      </w:r>
      <w:r w:rsidRPr="00D910B9">
        <w:rPr>
          <w:rFonts w:ascii="新宋体" w:eastAsia="新宋体" w:hAnsi="新宋体" w:cs="新宋体"/>
          <w:sz w:val="28"/>
          <w:szCs w:val="28"/>
        </w:rPr>
        <w:t>10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月更名为中国科学院华南植物园。</w:t>
      </w: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华南植物园是我国最重要的植物学与生态学研究基地之一。全园设有</w:t>
      </w:r>
      <w:r w:rsidRPr="00D910B9">
        <w:rPr>
          <w:rFonts w:ascii="新宋体" w:eastAsia="新宋体" w:hAnsi="新宋体" w:cs="新宋体"/>
          <w:sz w:val="28"/>
          <w:szCs w:val="28"/>
        </w:rPr>
        <w:t>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个博士学位培养点（植物学、生态学、遗传学、生物化学与分子生物学）和</w:t>
      </w:r>
      <w:r w:rsidRPr="00D910B9">
        <w:rPr>
          <w:rFonts w:ascii="新宋体" w:eastAsia="新宋体" w:hAnsi="新宋体" w:cs="新宋体"/>
          <w:sz w:val="28"/>
          <w:szCs w:val="28"/>
        </w:rPr>
        <w:t>8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个硕士学位培养点（植物学、生态学、遗传学、生物化学与分子生物学、园林植物与观赏园艺、生物工程、森林经理学、野生动物保护），并设有生物学和生态学</w:t>
      </w:r>
      <w:r w:rsidRPr="00D910B9">
        <w:rPr>
          <w:rFonts w:ascii="新宋体" w:eastAsia="新宋体" w:hAnsi="新宋体" w:cs="新宋体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个博士后流动站。</w:t>
      </w: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华南植物园根据学科发展与国家需求，设置了以下</w:t>
      </w:r>
      <w:r w:rsidRPr="00D910B9">
        <w:rPr>
          <w:rFonts w:ascii="新宋体" w:eastAsia="新宋体" w:hAnsi="新宋体" w:cs="新宋体"/>
          <w:sz w:val="28"/>
          <w:szCs w:val="28"/>
        </w:rPr>
        <w:t>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大研究中心：（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）植物科学研究中心；（</w:t>
      </w:r>
      <w:r w:rsidRPr="00D910B9">
        <w:rPr>
          <w:rFonts w:ascii="新宋体" w:eastAsia="新宋体" w:hAnsi="新宋体" w:cs="新宋体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）生态及环境科学研究中心；（</w:t>
      </w:r>
      <w:r w:rsidRPr="00D910B9">
        <w:rPr>
          <w:rFonts w:ascii="新宋体" w:eastAsia="新宋体" w:hAnsi="新宋体" w:cs="新宋体"/>
          <w:sz w:val="28"/>
          <w:szCs w:val="28"/>
        </w:rPr>
        <w:t>3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）农业及资源植物研究中心；（</w:t>
      </w:r>
      <w:r w:rsidRPr="00D910B9">
        <w:rPr>
          <w:rFonts w:ascii="新宋体" w:eastAsia="新宋体" w:hAnsi="新宋体" w:cs="新宋体"/>
          <w:sz w:val="28"/>
          <w:szCs w:val="28"/>
        </w:rPr>
        <w:t>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）分子生物学分析及遗传改良研究中心。</w:t>
      </w:r>
      <w:r w:rsidRPr="00D910B9">
        <w:rPr>
          <w:rFonts w:ascii="新宋体" w:eastAsia="新宋体" w:hAnsi="新宋体" w:cs="新宋体"/>
          <w:sz w:val="28"/>
          <w:szCs w:val="28"/>
        </w:rPr>
        <w:t>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大研究中心下设</w:t>
      </w:r>
      <w:r w:rsidRPr="00D910B9">
        <w:rPr>
          <w:rFonts w:ascii="新宋体" w:eastAsia="新宋体" w:hAnsi="新宋体" w:cs="新宋体"/>
          <w:sz w:val="28"/>
          <w:szCs w:val="28"/>
        </w:rPr>
        <w:t>33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个研究组（研究团队）。</w:t>
      </w: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根据华南植物园“十三五”科研和人力资源规划的需要，</w:t>
      </w:r>
      <w:r w:rsidRPr="00D910B9">
        <w:rPr>
          <w:rFonts w:ascii="新宋体" w:eastAsia="新宋体" w:hAnsi="新宋体" w:cs="新宋体"/>
          <w:sz w:val="28"/>
          <w:szCs w:val="28"/>
        </w:rPr>
        <w:t>2017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年拟向国</w:t>
      </w:r>
      <w:r w:rsidRPr="00D910B9">
        <w:rPr>
          <w:rFonts w:ascii="新宋体" w:eastAsia="新宋体" w:hAnsi="新宋体" w:cs="新宋体" w:hint="eastAsia"/>
          <w:color w:val="000000"/>
          <w:sz w:val="28"/>
          <w:szCs w:val="28"/>
        </w:rPr>
        <w:t>内外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公开招聘相关专业科技人才，科技岗位人员的招聘信息如下：</w:t>
      </w:r>
    </w:p>
    <w:p w:rsidR="008077A5" w:rsidRPr="00D910B9" w:rsidRDefault="008077A5" w:rsidP="00D910B9">
      <w:pPr>
        <w:widowControl/>
        <w:spacing w:line="360" w:lineRule="auto"/>
        <w:ind w:firstLine="480"/>
        <w:jc w:val="left"/>
        <w:rPr>
          <w:rFonts w:ascii="新宋体" w:eastAsia="新宋体" w:hAnsi="新宋体"/>
          <w:b/>
          <w:bCs/>
          <w:sz w:val="28"/>
          <w:szCs w:val="28"/>
        </w:rPr>
      </w:pPr>
      <w:r w:rsidRPr="00D910B9">
        <w:rPr>
          <w:rFonts w:ascii="新宋体" w:eastAsia="新宋体" w:hAnsi="新宋体" w:cs="新宋体" w:hint="eastAsia"/>
          <w:b/>
          <w:bCs/>
          <w:sz w:val="28"/>
          <w:szCs w:val="28"/>
        </w:rPr>
        <w:t>一、岗位应聘基本条件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1.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立志从事科学研究事业，工作踏实，诚实正直，严谨治学；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2.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有良好的团队合作精神与奉献精神；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3.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发表过有影响的学术论文或取得了其他科研成果，满足《中国科学院华南植物园人才引进与管理办法》（南植〔</w:t>
      </w:r>
      <w:r w:rsidRPr="00D910B9">
        <w:rPr>
          <w:rFonts w:ascii="新宋体" w:eastAsia="新宋体" w:hAnsi="新宋体" w:cs="新宋体"/>
          <w:sz w:val="28"/>
          <w:szCs w:val="28"/>
        </w:rPr>
        <w:t>2014</w:t>
      </w:r>
      <w:r w:rsidRPr="00D910B9">
        <w:rPr>
          <w:rFonts w:ascii="新宋体" w:eastAsia="新宋体" w:hAnsi="新宋体" w:cs="新宋体" w:hint="eastAsia"/>
          <w:sz w:val="28"/>
          <w:szCs w:val="28"/>
        </w:rPr>
        <w:t>〕</w:t>
      </w:r>
      <w:r w:rsidRPr="00D910B9">
        <w:rPr>
          <w:rFonts w:ascii="新宋体" w:eastAsia="新宋体" w:hAnsi="新宋体" w:cs="新宋体"/>
          <w:sz w:val="28"/>
          <w:szCs w:val="28"/>
        </w:rPr>
        <w:t>59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号）的基本任职条件，其中：助理研究员岗位要求以第一作者身份发表</w:t>
      </w:r>
      <w:r w:rsidRPr="00D910B9">
        <w:rPr>
          <w:rFonts w:ascii="新宋体" w:eastAsia="新宋体" w:hAnsi="新宋体" w:cs="新宋体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篇以上</w:t>
      </w:r>
      <w:r w:rsidRPr="00D910B9">
        <w:rPr>
          <w:rFonts w:ascii="新宋体" w:eastAsia="新宋体" w:hAnsi="新宋体" w:cs="新宋体"/>
          <w:sz w:val="28"/>
          <w:szCs w:val="28"/>
        </w:rPr>
        <w:t>SCI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论文或影响因子在</w:t>
      </w:r>
      <w:r w:rsidRPr="00D910B9">
        <w:rPr>
          <w:rFonts w:ascii="新宋体" w:eastAsia="新宋体" w:hAnsi="新宋体" w:cs="新宋体"/>
          <w:sz w:val="28"/>
          <w:szCs w:val="28"/>
        </w:rPr>
        <w:t>4.0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以上的</w:t>
      </w:r>
      <w:r w:rsidRPr="00D910B9">
        <w:rPr>
          <w:rFonts w:ascii="新宋体" w:eastAsia="新宋体" w:hAnsi="新宋体" w:cs="新宋体"/>
          <w:sz w:val="28"/>
          <w:szCs w:val="28"/>
        </w:rPr>
        <w:t>SCI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论文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篇以上；副研究员岗位要求主持过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项及以上国家自然科学基金面上项目或等效项目，以第一作者或通讯作者身份发表至少</w:t>
      </w:r>
      <w:r w:rsidRPr="00D910B9">
        <w:rPr>
          <w:rFonts w:ascii="新宋体" w:eastAsia="新宋体" w:hAnsi="新宋体" w:cs="新宋体"/>
          <w:sz w:val="28"/>
          <w:szCs w:val="28"/>
        </w:rPr>
        <w:t>5</w:t>
      </w:r>
      <w:r w:rsidRPr="00D910B9">
        <w:rPr>
          <w:rFonts w:ascii="新宋体" w:eastAsia="新宋体" w:hAnsi="新宋体" w:cs="新宋体" w:hint="eastAsia"/>
          <w:sz w:val="28"/>
          <w:szCs w:val="28"/>
        </w:rPr>
        <w:t>篇</w:t>
      </w:r>
      <w:r w:rsidRPr="00D910B9">
        <w:rPr>
          <w:rFonts w:ascii="新宋体" w:eastAsia="新宋体" w:hAnsi="新宋体" w:cs="新宋体"/>
          <w:sz w:val="28"/>
          <w:szCs w:val="28"/>
        </w:rPr>
        <w:t>SCI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论文</w:t>
      </w:r>
      <w:r>
        <w:rPr>
          <w:rFonts w:ascii="新宋体" w:eastAsia="新宋体" w:hAnsi="新宋体" w:cs="新宋体" w:hint="eastAsia"/>
          <w:sz w:val="28"/>
          <w:szCs w:val="28"/>
        </w:rPr>
        <w:t>或</w:t>
      </w:r>
      <w:bookmarkStart w:id="0" w:name="_GoBack"/>
      <w:bookmarkEnd w:id="0"/>
      <w:r w:rsidRPr="00D910B9">
        <w:rPr>
          <w:rFonts w:ascii="新宋体" w:eastAsia="新宋体" w:hAnsi="新宋体" w:cs="新宋体"/>
          <w:sz w:val="28"/>
          <w:szCs w:val="28"/>
        </w:rPr>
        <w:t>3</w:t>
      </w:r>
      <w:r w:rsidRPr="00D910B9">
        <w:rPr>
          <w:rFonts w:ascii="新宋体" w:eastAsia="新宋体" w:hAnsi="新宋体" w:cs="新宋体" w:hint="eastAsia"/>
          <w:sz w:val="28"/>
          <w:szCs w:val="28"/>
        </w:rPr>
        <w:t>篇影响因子在</w:t>
      </w:r>
      <w:r w:rsidRPr="00D910B9">
        <w:rPr>
          <w:rFonts w:ascii="新宋体" w:eastAsia="新宋体" w:hAnsi="新宋体" w:cs="新宋体"/>
          <w:sz w:val="28"/>
          <w:szCs w:val="28"/>
        </w:rPr>
        <w:t>4.0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以上的</w:t>
      </w:r>
      <w:r w:rsidRPr="00D910B9">
        <w:rPr>
          <w:rFonts w:ascii="新宋体" w:eastAsia="新宋体" w:hAnsi="新宋体" w:cs="新宋体"/>
          <w:sz w:val="28"/>
          <w:szCs w:val="28"/>
        </w:rPr>
        <w:t>SCI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论文。特殊要求的以公布的岗位要求为准。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4.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身体健康。应聘助研的年龄一般不超过</w:t>
      </w:r>
      <w:r w:rsidRPr="00D910B9">
        <w:rPr>
          <w:rFonts w:ascii="新宋体" w:eastAsia="新宋体" w:hAnsi="新宋体" w:cs="新宋体"/>
          <w:sz w:val="28"/>
          <w:szCs w:val="28"/>
        </w:rPr>
        <w:t>32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周岁；应聘副研的年龄一般不超过</w:t>
      </w:r>
      <w:r w:rsidRPr="00D910B9">
        <w:rPr>
          <w:rFonts w:ascii="新宋体" w:eastAsia="新宋体" w:hAnsi="新宋体" w:cs="新宋体"/>
          <w:sz w:val="28"/>
          <w:szCs w:val="28"/>
        </w:rPr>
        <w:t>36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周岁。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b/>
          <w:bCs/>
          <w:sz w:val="28"/>
          <w:szCs w:val="28"/>
        </w:rPr>
      </w:pPr>
      <w:r w:rsidRPr="00D910B9">
        <w:rPr>
          <w:rFonts w:ascii="新宋体" w:eastAsia="新宋体" w:hAnsi="新宋体" w:cs="新宋体" w:hint="eastAsia"/>
          <w:b/>
          <w:bCs/>
          <w:sz w:val="28"/>
          <w:szCs w:val="28"/>
        </w:rPr>
        <w:t>二、招聘岗位与相关要求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  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详见“中国科学院华南植物园科技岗位招聘信息表”（附件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）。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b/>
          <w:bCs/>
          <w:sz w:val="28"/>
          <w:szCs w:val="28"/>
        </w:rPr>
      </w:pPr>
      <w:r w:rsidRPr="00D910B9">
        <w:rPr>
          <w:rFonts w:ascii="新宋体" w:eastAsia="新宋体" w:hAnsi="新宋体" w:cs="新宋体" w:hint="eastAsia"/>
          <w:b/>
          <w:bCs/>
          <w:sz w:val="28"/>
          <w:szCs w:val="28"/>
        </w:rPr>
        <w:t>三、报名要求</w:t>
      </w:r>
    </w:p>
    <w:p w:rsidR="008077A5" w:rsidRPr="00D910B9" w:rsidRDefault="008077A5" w:rsidP="00D910B9">
      <w:pPr>
        <w:tabs>
          <w:tab w:val="left" w:pos="709"/>
          <w:tab w:val="left" w:pos="851"/>
        </w:tabs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1.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报名应聘时间：截止到</w:t>
      </w:r>
      <w:r w:rsidRPr="00D910B9">
        <w:rPr>
          <w:rFonts w:ascii="新宋体" w:eastAsia="新宋体" w:hAnsi="新宋体" w:cs="新宋体"/>
          <w:sz w:val="28"/>
          <w:szCs w:val="28"/>
        </w:rPr>
        <w:t>2017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</w:t>
      </w:r>
      <w:r w:rsidRPr="00D910B9">
        <w:rPr>
          <w:rFonts w:ascii="新宋体" w:eastAsia="新宋体" w:hAnsi="新宋体" w:cs="新宋体"/>
          <w:sz w:val="28"/>
          <w:szCs w:val="28"/>
        </w:rPr>
        <w:t>12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月</w:t>
      </w:r>
      <w:r w:rsidRPr="00D910B9">
        <w:rPr>
          <w:rFonts w:ascii="新宋体" w:eastAsia="新宋体" w:hAnsi="新宋体" w:cs="新宋体"/>
          <w:sz w:val="28"/>
          <w:szCs w:val="28"/>
        </w:rPr>
        <w:t>31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日或招聘到合适人选为止。</w:t>
      </w:r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2.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应聘材料：有意应聘者，请填写《中国科学院华南植物园岗位应聘申请表》（附件</w:t>
      </w:r>
      <w:r w:rsidRPr="00D910B9">
        <w:rPr>
          <w:rFonts w:ascii="新宋体" w:eastAsia="新宋体" w:hAnsi="新宋体" w:cs="新宋体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）和</w:t>
      </w:r>
      <w:r w:rsidRPr="00D910B9">
        <w:rPr>
          <w:rFonts w:ascii="新宋体" w:eastAsia="新宋体" w:hAnsi="新宋体" w:cs="新宋体"/>
          <w:color w:val="000000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color w:val="000000"/>
          <w:sz w:val="28"/>
          <w:szCs w:val="28"/>
        </w:rPr>
        <w:t>份专家推荐信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，并提供身份证、学历、学位证书复印件及相关论文、专利、专著及代表性（首页复印件）、获奖证书复印件等，请将材料发送至相应岗位的联系人，邮件主题请写“</w:t>
      </w:r>
      <w:r w:rsidRPr="00D910B9">
        <w:rPr>
          <w:rFonts w:ascii="新宋体" w:eastAsia="新宋体" w:hAnsi="新宋体" w:cs="新宋体"/>
          <w:sz w:val="28"/>
          <w:szCs w:val="28"/>
        </w:rPr>
        <w:t>XX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岗位应聘”。并</w:t>
      </w:r>
      <w:r w:rsidRPr="00D910B9">
        <w:rPr>
          <w:rStyle w:val="postbody1"/>
          <w:rFonts w:ascii="新宋体" w:eastAsia="新宋体" w:hAnsi="新宋体" w:cs="新宋体" w:hint="eastAsia"/>
          <w:sz w:val="28"/>
          <w:szCs w:val="28"/>
        </w:rPr>
        <w:t>提供熟悉自己工作的</w:t>
      </w:r>
      <w:r w:rsidRPr="00D910B9">
        <w:rPr>
          <w:rStyle w:val="postbody1"/>
          <w:rFonts w:ascii="新宋体" w:eastAsia="新宋体" w:hAnsi="新宋体" w:cs="新宋体"/>
          <w:sz w:val="28"/>
          <w:szCs w:val="28"/>
        </w:rPr>
        <w:t>2</w:t>
      </w:r>
      <w:r w:rsidRPr="00D910B9">
        <w:rPr>
          <w:rStyle w:val="postbody1"/>
          <w:rFonts w:ascii="新宋体" w:eastAsia="新宋体" w:hAnsi="新宋体" w:cs="新宋体" w:hint="eastAsia"/>
          <w:sz w:val="28"/>
          <w:szCs w:val="28"/>
        </w:rPr>
        <w:t>个教授或导师的联系电话和电子邮件。</w:t>
      </w:r>
    </w:p>
    <w:p w:rsidR="008077A5" w:rsidRPr="00D910B9" w:rsidRDefault="008077A5" w:rsidP="00D910B9">
      <w:pPr>
        <w:spacing w:line="360" w:lineRule="auto"/>
        <w:ind w:firstLineChars="196" w:firstLine="549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 xml:space="preserve">3. </w:t>
      </w:r>
      <w:r w:rsidRPr="00D910B9">
        <w:rPr>
          <w:rFonts w:ascii="新宋体" w:eastAsia="新宋体" w:hAnsi="新宋体" w:cs="新宋体" w:hint="eastAsia"/>
          <w:sz w:val="28"/>
          <w:szCs w:val="28"/>
        </w:rPr>
        <w:t>通讯地址：广州市天河区兴科路</w:t>
      </w:r>
      <w:r w:rsidRPr="00D910B9">
        <w:rPr>
          <w:rFonts w:ascii="新宋体" w:eastAsia="新宋体" w:hAnsi="新宋体" w:cs="新宋体"/>
          <w:sz w:val="28"/>
          <w:szCs w:val="28"/>
        </w:rPr>
        <w:t>723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号中国科学院华南植物园。邮编：</w:t>
      </w:r>
      <w:r w:rsidRPr="00D910B9">
        <w:rPr>
          <w:rFonts w:ascii="新宋体" w:eastAsia="新宋体" w:hAnsi="新宋体" w:cs="新宋体"/>
          <w:sz w:val="28"/>
          <w:szCs w:val="28"/>
        </w:rPr>
        <w:t>510650</w:t>
      </w:r>
      <w:r w:rsidRPr="00D910B9">
        <w:rPr>
          <w:rFonts w:ascii="新宋体" w:eastAsia="新宋体" w:hAnsi="新宋体" w:cs="新宋体" w:hint="eastAsia"/>
          <w:sz w:val="28"/>
          <w:szCs w:val="28"/>
        </w:rPr>
        <w:t>。单位网站：</w:t>
      </w:r>
      <w:hyperlink r:id="rId7" w:history="1">
        <w:r w:rsidRPr="00D910B9">
          <w:rPr>
            <w:rStyle w:val="Hyperlink"/>
            <w:rFonts w:ascii="新宋体" w:eastAsia="新宋体" w:hAnsi="新宋体" w:cs="新宋体"/>
            <w:sz w:val="28"/>
            <w:szCs w:val="28"/>
          </w:rPr>
          <w:t>http://www.scbg.ac.cn</w:t>
        </w:r>
      </w:hyperlink>
    </w:p>
    <w:p w:rsidR="008077A5" w:rsidRPr="00D910B9" w:rsidRDefault="008077A5" w:rsidP="00D910B9">
      <w:pPr>
        <w:spacing w:line="360" w:lineRule="auto"/>
        <w:ind w:firstLine="480"/>
        <w:rPr>
          <w:rFonts w:ascii="新宋体" w:eastAsia="新宋体" w:hAnsi="新宋体"/>
          <w:b/>
          <w:bCs/>
          <w:sz w:val="28"/>
          <w:szCs w:val="28"/>
        </w:rPr>
      </w:pPr>
      <w:r w:rsidRPr="00D910B9">
        <w:rPr>
          <w:rFonts w:ascii="新宋体" w:eastAsia="新宋体" w:hAnsi="新宋体" w:cs="新宋体" w:hint="eastAsia"/>
          <w:b/>
          <w:bCs/>
          <w:sz w:val="28"/>
          <w:szCs w:val="28"/>
        </w:rPr>
        <w:t>四、相关待遇</w:t>
      </w: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>1.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工资及福利等相关待遇均按中国科学院华南植物园相关规定执行。</w:t>
      </w:r>
    </w:p>
    <w:p w:rsidR="008077A5" w:rsidRPr="00D910B9" w:rsidRDefault="008077A5" w:rsidP="00D910B9">
      <w:pPr>
        <w:widowControl/>
        <w:spacing w:line="360" w:lineRule="auto"/>
        <w:ind w:firstLine="420"/>
        <w:jc w:val="left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>2.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提供周转房或发放安家费，安家费标准为：助理研究员</w:t>
      </w:r>
      <w:r w:rsidRPr="00D910B9">
        <w:rPr>
          <w:rFonts w:ascii="新宋体" w:eastAsia="新宋体" w:hAnsi="新宋体" w:cs="新宋体"/>
          <w:sz w:val="28"/>
          <w:szCs w:val="28"/>
        </w:rPr>
        <w:t>10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万元，副研究员</w:t>
      </w:r>
      <w:r w:rsidRPr="00D910B9">
        <w:rPr>
          <w:rFonts w:ascii="新宋体" w:eastAsia="新宋体" w:hAnsi="新宋体" w:cs="新宋体"/>
          <w:sz w:val="28"/>
          <w:szCs w:val="28"/>
        </w:rPr>
        <w:t>15</w:t>
      </w:r>
      <w:r w:rsidRPr="00D910B9">
        <w:rPr>
          <w:rFonts w:ascii="新宋体" w:eastAsia="新宋体" w:hAnsi="新宋体" w:cs="新宋体" w:hint="eastAsia"/>
          <w:sz w:val="28"/>
          <w:szCs w:val="28"/>
        </w:rPr>
        <w:t>万元。</w:t>
      </w:r>
    </w:p>
    <w:p w:rsidR="008077A5" w:rsidRPr="00D910B9" w:rsidRDefault="008077A5" w:rsidP="00D910B9">
      <w:pPr>
        <w:spacing w:line="360" w:lineRule="auto"/>
        <w:ind w:firstLineChars="200" w:firstLine="56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附件</w:t>
      </w:r>
      <w:r>
        <w:rPr>
          <w:rFonts w:ascii="新宋体" w:eastAsia="新宋体" w:hAnsi="新宋体" w:cs="新宋体" w:hint="eastAsia"/>
          <w:sz w:val="28"/>
          <w:szCs w:val="28"/>
        </w:rPr>
        <w:t>：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：中国科学院华南植物园</w:t>
      </w:r>
      <w:r w:rsidRPr="00D910B9">
        <w:rPr>
          <w:rFonts w:ascii="新宋体" w:eastAsia="新宋体" w:hAnsi="新宋体" w:cs="新宋体"/>
          <w:sz w:val="28"/>
          <w:szCs w:val="28"/>
        </w:rPr>
        <w:t>2017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年科技岗位招聘信息表</w:t>
      </w:r>
    </w:p>
    <w:p w:rsidR="008077A5" w:rsidRDefault="008077A5" w:rsidP="00D910B9">
      <w:pPr>
        <w:spacing w:line="360" w:lineRule="auto"/>
        <w:ind w:firstLineChars="500" w:firstLine="140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>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：中国科学院华南植物园岗位应聘申请表</w:t>
      </w:r>
    </w:p>
    <w:p w:rsidR="008077A5" w:rsidRPr="00D910B9" w:rsidRDefault="008077A5" w:rsidP="00D910B9">
      <w:pPr>
        <w:spacing w:line="360" w:lineRule="auto"/>
        <w:ind w:firstLineChars="500" w:firstLine="1400"/>
        <w:rPr>
          <w:rFonts w:ascii="新宋体" w:eastAsia="新宋体" w:hAnsi="新宋体"/>
          <w:sz w:val="28"/>
          <w:szCs w:val="28"/>
        </w:rPr>
      </w:pPr>
    </w:p>
    <w:p w:rsidR="008077A5" w:rsidRPr="00D910B9" w:rsidRDefault="008077A5" w:rsidP="00D910B9">
      <w:pPr>
        <w:spacing w:line="360" w:lineRule="auto"/>
        <w:ind w:right="560" w:firstLineChars="1600" w:firstLine="448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 w:hint="eastAsia"/>
          <w:sz w:val="28"/>
          <w:szCs w:val="28"/>
        </w:rPr>
        <w:t>中国科学院华南植物园</w:t>
      </w:r>
    </w:p>
    <w:p w:rsidR="008077A5" w:rsidRDefault="008077A5" w:rsidP="00A0013B">
      <w:pPr>
        <w:spacing w:line="360" w:lineRule="auto"/>
        <w:ind w:right="560" w:firstLineChars="1750" w:firstLine="4900"/>
        <w:rPr>
          <w:rFonts w:ascii="新宋体" w:eastAsia="新宋体" w:hAnsi="新宋体"/>
          <w:sz w:val="28"/>
          <w:szCs w:val="28"/>
        </w:rPr>
      </w:pPr>
      <w:r w:rsidRPr="00D910B9">
        <w:rPr>
          <w:rFonts w:ascii="新宋体" w:eastAsia="新宋体" w:hAnsi="新宋体" w:cs="新宋体"/>
          <w:sz w:val="28"/>
          <w:szCs w:val="28"/>
        </w:rPr>
        <w:t>2017</w:t>
      </w:r>
      <w:r w:rsidRPr="00D910B9">
        <w:rPr>
          <w:rFonts w:ascii="新宋体" w:eastAsia="新宋体" w:hAnsi="新宋体" w:cs="新宋体" w:hint="eastAsia"/>
          <w:sz w:val="28"/>
          <w:szCs w:val="28"/>
        </w:rPr>
        <w:t>年</w:t>
      </w:r>
      <w:r w:rsidRPr="00D910B9">
        <w:rPr>
          <w:rFonts w:ascii="新宋体" w:eastAsia="新宋体" w:hAnsi="新宋体" w:cs="新宋体"/>
          <w:sz w:val="28"/>
          <w:szCs w:val="28"/>
        </w:rPr>
        <w:t>1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月</w:t>
      </w:r>
      <w:r>
        <w:rPr>
          <w:rFonts w:ascii="新宋体" w:eastAsia="新宋体" w:hAnsi="新宋体" w:cs="新宋体"/>
          <w:sz w:val="28"/>
          <w:szCs w:val="28"/>
        </w:rPr>
        <w:t>22</w:t>
      </w:r>
      <w:r w:rsidRPr="00D910B9">
        <w:rPr>
          <w:rFonts w:ascii="新宋体" w:eastAsia="新宋体" w:hAnsi="新宋体" w:cs="新宋体" w:hint="eastAsia"/>
          <w:sz w:val="28"/>
          <w:szCs w:val="28"/>
        </w:rPr>
        <w:t>日</w:t>
      </w:r>
    </w:p>
    <w:p w:rsidR="008077A5" w:rsidRDefault="008077A5" w:rsidP="00A0013B">
      <w:pPr>
        <w:spacing w:line="360" w:lineRule="auto"/>
        <w:ind w:right="560" w:firstLineChars="1750" w:firstLine="4900"/>
        <w:rPr>
          <w:sz w:val="28"/>
          <w:szCs w:val="28"/>
        </w:rPr>
        <w:sectPr w:rsidR="008077A5" w:rsidSect="005F1C86">
          <w:headerReference w:type="default" r:id="rId8"/>
          <w:footerReference w:type="default" r:id="rId9"/>
          <w:pgSz w:w="11906" w:h="16838"/>
          <w:pgMar w:top="1361" w:right="1474" w:bottom="1361" w:left="1588" w:header="851" w:footer="1588" w:gutter="0"/>
          <w:pgNumType w:fmt="numberInDash" w:start="1"/>
          <w:cols w:space="425"/>
          <w:docGrid w:linePitch="312"/>
        </w:sectPr>
      </w:pPr>
    </w:p>
    <w:p w:rsidR="008077A5" w:rsidRPr="00E37E56" w:rsidRDefault="008077A5" w:rsidP="0030528A">
      <w:pPr>
        <w:jc w:val="center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中国科学院</w:t>
      </w:r>
      <w:r w:rsidRPr="00E37E56">
        <w:rPr>
          <w:rFonts w:cs="宋体" w:hint="eastAsia"/>
          <w:b/>
          <w:bCs/>
          <w:sz w:val="32"/>
          <w:szCs w:val="32"/>
        </w:rPr>
        <w:t>华南植物园</w:t>
      </w:r>
      <w:r w:rsidRPr="00E37E56">
        <w:rPr>
          <w:b/>
          <w:bCs/>
          <w:sz w:val="32"/>
          <w:szCs w:val="32"/>
        </w:rPr>
        <w:t>2017</w:t>
      </w:r>
      <w:r>
        <w:rPr>
          <w:rFonts w:cs="宋体" w:hint="eastAsia"/>
          <w:b/>
          <w:bCs/>
          <w:sz w:val="32"/>
          <w:szCs w:val="32"/>
        </w:rPr>
        <w:t>年科技岗位</w:t>
      </w:r>
      <w:r w:rsidRPr="00E37E56">
        <w:rPr>
          <w:rFonts w:cs="宋体" w:hint="eastAsia"/>
          <w:b/>
          <w:bCs/>
          <w:sz w:val="32"/>
          <w:szCs w:val="32"/>
        </w:rPr>
        <w:t>招聘</w:t>
      </w:r>
      <w:r>
        <w:rPr>
          <w:rFonts w:cs="宋体" w:hint="eastAsia"/>
          <w:b/>
          <w:bCs/>
          <w:sz w:val="32"/>
          <w:szCs w:val="32"/>
        </w:rPr>
        <w:t>信息</w:t>
      </w:r>
      <w:r w:rsidRPr="00E37E56">
        <w:rPr>
          <w:rFonts w:cs="宋体" w:hint="eastAsia"/>
          <w:b/>
          <w:bCs/>
          <w:sz w:val="32"/>
          <w:szCs w:val="32"/>
        </w:rPr>
        <w:t>表</w:t>
      </w:r>
    </w:p>
    <w:tbl>
      <w:tblPr>
        <w:tblW w:w="150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48"/>
        <w:gridCol w:w="1440"/>
        <w:gridCol w:w="900"/>
        <w:gridCol w:w="1118"/>
        <w:gridCol w:w="1843"/>
        <w:gridCol w:w="900"/>
        <w:gridCol w:w="4851"/>
        <w:gridCol w:w="2045"/>
        <w:gridCol w:w="1276"/>
      </w:tblGrid>
      <w:tr w:rsidR="008077A5" w:rsidRPr="00C1392E" w:rsidTr="00FD4D33">
        <w:tc>
          <w:tcPr>
            <w:tcW w:w="648" w:type="dxa"/>
          </w:tcPr>
          <w:p w:rsidR="008077A5" w:rsidRPr="00E37E56" w:rsidRDefault="008077A5" w:rsidP="00FD4D33">
            <w:pPr>
              <w:spacing w:line="240" w:lineRule="atLeast"/>
              <w:jc w:val="center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部门</w:t>
            </w: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研究组名称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负责人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  <w:color w:val="000000"/>
              </w:rPr>
            </w:pPr>
            <w:r w:rsidRPr="00E37E56">
              <w:rPr>
                <w:rFonts w:cs="宋体" w:hint="eastAsia"/>
                <w:b/>
                <w:bCs/>
                <w:color w:val="000000"/>
              </w:rPr>
              <w:t>岗位名称</w:t>
            </w:r>
          </w:p>
          <w:p w:rsidR="008077A5" w:rsidRPr="00E37E56" w:rsidRDefault="008077A5" w:rsidP="00FD4D33">
            <w:pPr>
              <w:spacing w:line="240" w:lineRule="atLeast"/>
              <w:rPr>
                <w:b/>
                <w:bCs/>
                <w:color w:val="000000"/>
              </w:rPr>
            </w:pPr>
            <w:r w:rsidRPr="00E37E56">
              <w:rPr>
                <w:rFonts w:cs="宋体" w:hint="eastAsia"/>
                <w:b/>
                <w:bCs/>
                <w:color w:val="000000"/>
              </w:rPr>
              <w:t>及人数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专业要求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学历学位要求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center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其他相关要求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报名联系方式</w:t>
            </w:r>
          </w:p>
          <w:p w:rsidR="008077A5" w:rsidRPr="00E37E56" w:rsidRDefault="008077A5" w:rsidP="00FD4D33">
            <w:pPr>
              <w:spacing w:line="240" w:lineRule="atLeast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（联系人及邮箱）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center"/>
              <w:rPr>
                <w:b/>
                <w:bCs/>
              </w:rPr>
            </w:pPr>
            <w:r w:rsidRPr="00E37E56">
              <w:rPr>
                <w:rFonts w:cs="宋体" w:hint="eastAsia"/>
                <w:b/>
                <w:bCs/>
              </w:rPr>
              <w:t>备注</w:t>
            </w:r>
          </w:p>
        </w:tc>
      </w:tr>
      <w:tr w:rsidR="008077A5" w:rsidRPr="00C1392E" w:rsidTr="00FD4D33">
        <w:tc>
          <w:tcPr>
            <w:tcW w:w="648" w:type="dxa"/>
            <w:vMerge w:val="restart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</w:rPr>
              <w:t>植物科学研究中心</w:t>
            </w: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ascii="宋体" w:hAnsi="宋体" w:cs="宋体" w:hint="eastAsia"/>
                <w:kern w:val="0"/>
              </w:rPr>
              <w:t>植物结构与发育生物学研究组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widowControl/>
              <w:spacing w:after="100" w:afterAutospacing="1" w:line="240" w:lineRule="atLeas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</w:rPr>
              <w:t>廖景平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widowControl/>
              <w:spacing w:after="100" w:afterAutospacing="1" w:line="240" w:lineRule="atLeast"/>
              <w:rPr>
                <w:rFonts w:ascii="宋体"/>
                <w:color w:val="000000"/>
                <w:kern w:val="0"/>
              </w:rPr>
            </w:pPr>
            <w:r w:rsidRPr="00E37E56">
              <w:rPr>
                <w:rFonts w:ascii="宋体" w:hAnsi="宋体" w:cs="宋体" w:hint="eastAsia"/>
                <w:color w:val="000000"/>
                <w:kern w:val="0"/>
              </w:rPr>
              <w:t>助理研究员</w:t>
            </w:r>
            <w:r w:rsidRPr="00E37E56">
              <w:rPr>
                <w:rFonts w:ascii="宋体" w:hAnsi="宋体" w:cs="宋体"/>
                <w:color w:val="000000"/>
                <w:kern w:val="0"/>
              </w:rPr>
              <w:t xml:space="preserve"> 1</w:t>
            </w:r>
            <w:r w:rsidRPr="00E37E56">
              <w:rPr>
                <w:rFonts w:ascii="宋体" w:hAnsi="宋体"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植物学、植物分子生物学等相关专业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ascii="??" w:hAnsi="??" w:cs="宋体" w:hint="eastAsia"/>
                <w:kern w:val="0"/>
              </w:rPr>
              <w:t>具有较强分子生物学和植物进化发育生物学研究能力的博士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廖老师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liaojp@scbg.ac.cn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</w:p>
        </w:tc>
      </w:tr>
      <w:tr w:rsidR="008077A5" w:rsidRPr="00C1392E" w:rsidTr="00FD4D33"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植物分子系统与进化研究组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王瑞江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widowControl/>
              <w:spacing w:after="100" w:afterAutospacing="1" w:line="240" w:lineRule="atLeast"/>
              <w:rPr>
                <w:rFonts w:ascii="宋体"/>
                <w:color w:val="000000"/>
                <w:kern w:val="0"/>
              </w:rPr>
            </w:pPr>
            <w:r w:rsidRPr="00E37E56">
              <w:rPr>
                <w:rFonts w:ascii="宋体" w:hAnsi="宋体" w:cs="宋体" w:hint="eastAsia"/>
                <w:color w:val="000000"/>
                <w:kern w:val="0"/>
              </w:rPr>
              <w:t>助理研究员</w:t>
            </w:r>
            <w:r w:rsidRPr="00E37E56">
              <w:rPr>
                <w:rFonts w:ascii="宋体" w:hAnsi="宋体" w:cs="宋体"/>
                <w:color w:val="000000"/>
                <w:kern w:val="0"/>
              </w:rPr>
              <w:t xml:space="preserve"> 1</w:t>
            </w:r>
            <w:r w:rsidRPr="00E37E56">
              <w:rPr>
                <w:rFonts w:ascii="宋体" w:hAnsi="宋体"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具有植物基因组分析与进化研究背景；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王老师</w:t>
            </w:r>
          </w:p>
          <w:p w:rsidR="008077A5" w:rsidRPr="00E37E56" w:rsidRDefault="008077A5" w:rsidP="00FD4D33">
            <w:pPr>
              <w:spacing w:line="240" w:lineRule="atLeast"/>
            </w:pPr>
            <w:hyperlink r:id="rId10" w:history="1">
              <w:r w:rsidRPr="00E37E56">
                <w:rPr>
                  <w:color w:val="0000FF"/>
                  <w:u w:val="single"/>
                </w:rPr>
                <w:t>wangrj@scbg.ac.cn</w:t>
              </w:r>
            </w:hyperlink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</w:p>
        </w:tc>
      </w:tr>
      <w:tr w:rsidR="008077A5" w:rsidRPr="00C1392E" w:rsidTr="00FD4D33"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ascii="宋体" w:hAnsi="宋体" w:cs="宋体" w:hint="eastAsia"/>
              </w:rPr>
              <w:t>生态与进化基因组学研究组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</w:rPr>
              <w:t>李霖锋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widowControl/>
              <w:spacing w:after="100" w:afterAutospacing="1" w:line="240" w:lineRule="atLeast"/>
              <w:rPr>
                <w:rFonts w:ascii="宋体"/>
                <w:color w:val="000000"/>
                <w:kern w:val="0"/>
              </w:rPr>
            </w:pPr>
            <w:r w:rsidRPr="00E37E56">
              <w:rPr>
                <w:rFonts w:ascii="宋体" w:hAnsi="宋体" w:cs="宋体" w:hint="eastAsia"/>
                <w:color w:val="000000"/>
                <w:kern w:val="0"/>
              </w:rPr>
              <w:t>助理研究员</w:t>
            </w:r>
            <w:r w:rsidRPr="00E37E56">
              <w:rPr>
                <w:rFonts w:ascii="宋体" w:hAnsi="宋体" w:cs="宋体"/>
                <w:color w:val="000000"/>
                <w:kern w:val="0"/>
              </w:rPr>
              <w:t xml:space="preserve"> 2</w:t>
            </w:r>
            <w:r w:rsidRPr="00E37E56">
              <w:rPr>
                <w:rFonts w:ascii="宋体" w:hAnsi="宋体"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ascii="宋体" w:hAnsi="宋体" w:cs="宋体" w:hint="eastAsia"/>
              </w:rPr>
              <w:t>生物信息学或植物学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ascii="宋体" w:hAnsi="宋体"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/>
                <w:kern w:val="0"/>
              </w:rPr>
              <w:t xml:space="preserve">1. </w:t>
            </w:r>
            <w:r w:rsidRPr="00E37E56">
              <w:rPr>
                <w:rFonts w:ascii="宋体" w:hAnsi="宋体" w:cs="宋体" w:hint="eastAsia"/>
                <w:kern w:val="0"/>
              </w:rPr>
              <w:t>能熟练掌握</w:t>
            </w:r>
            <w:r w:rsidRPr="00E37E56">
              <w:rPr>
                <w:rFonts w:ascii="宋体" w:hAnsi="宋体" w:cs="宋体"/>
                <w:kern w:val="0"/>
              </w:rPr>
              <w:t>Perl</w:t>
            </w:r>
            <w:r w:rsidRPr="00E37E56">
              <w:rPr>
                <w:rFonts w:ascii="宋体" w:hAnsi="宋体" w:cs="宋体" w:hint="eastAsia"/>
                <w:kern w:val="0"/>
              </w:rPr>
              <w:t>和</w:t>
            </w:r>
            <w:r w:rsidRPr="00E37E56">
              <w:rPr>
                <w:rFonts w:ascii="宋体" w:hAnsi="宋体" w:cs="宋体"/>
                <w:kern w:val="0"/>
              </w:rPr>
              <w:t>R</w:t>
            </w:r>
            <w:r w:rsidRPr="00E37E56">
              <w:rPr>
                <w:rFonts w:ascii="宋体" w:hAnsi="宋体" w:cs="宋体" w:hint="eastAsia"/>
                <w:kern w:val="0"/>
              </w:rPr>
              <w:t>等语言进行编程，并有处理基因组、转录组和甲基化组数据经验；</w:t>
            </w:r>
          </w:p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 w:cs="宋体"/>
                <w:kern w:val="0"/>
              </w:rPr>
            </w:pPr>
            <w:r w:rsidRPr="00E37E56">
              <w:rPr>
                <w:rFonts w:ascii="宋体" w:hAnsi="宋体" w:cs="宋体"/>
                <w:kern w:val="0"/>
              </w:rPr>
              <w:t xml:space="preserve">2. </w:t>
            </w:r>
            <w:r w:rsidRPr="00E37E56">
              <w:rPr>
                <w:rFonts w:ascii="宋体" w:hAnsi="宋体" w:cs="宋体" w:hint="eastAsia"/>
                <w:kern w:val="0"/>
              </w:rPr>
              <w:t>具有博士学位（有海外留学背景者优先）</w:t>
            </w:r>
            <w:r w:rsidRPr="00E37E56">
              <w:rPr>
                <w:rFonts w:ascii="宋体" w:cs="宋体"/>
                <w:kern w:val="0"/>
              </w:rPr>
              <w:t>.</w:t>
            </w:r>
          </w:p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/>
                <w:kern w:val="0"/>
              </w:rPr>
              <w:t xml:space="preserve">3. </w:t>
            </w:r>
            <w:r w:rsidRPr="00E37E56">
              <w:rPr>
                <w:rFonts w:ascii="宋体" w:hAnsi="宋体" w:cs="宋体" w:hint="eastAsia"/>
                <w:kern w:val="0"/>
              </w:rPr>
              <w:t>具有一定的英文写作能力，个人条件特别优秀者可以直接应聘副研究员职位。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ascii="宋体" w:hAnsi="宋体" w:cs="宋体" w:hint="eastAsia"/>
              </w:rPr>
              <w:t>李老师</w:t>
            </w:r>
          </w:p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 w:hAnsi="宋体" w:cs="宋体"/>
              </w:rPr>
            </w:pPr>
            <w:r w:rsidRPr="00E37E56">
              <w:rPr>
                <w:rFonts w:ascii="宋体" w:hAnsi="宋体" w:cs="宋体" w:hint="eastAsia"/>
              </w:rPr>
              <w:t>邮箱：</w:t>
            </w:r>
            <w:r w:rsidRPr="00E37E56">
              <w:rPr>
                <w:rFonts w:ascii="宋体" w:hAnsi="宋体" w:cs="宋体"/>
              </w:rPr>
              <w:t>Lilinfeng05@163.com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</w:rPr>
              <w:t>“百人计划”引进人才研究组</w:t>
            </w:r>
          </w:p>
        </w:tc>
      </w:tr>
      <w:tr w:rsidR="008077A5" w:rsidRPr="00C1392E" w:rsidTr="00FD4D33"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shd w:val="clear" w:color="auto" w:fill="FFFFFF"/>
              </w:rPr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color w:val="000000"/>
                <w:shd w:val="clear" w:color="auto" w:fill="FFFFFF"/>
              </w:rPr>
              <w:t>物种间协同进化研究组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于慧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</w:rPr>
              <w:t>助理研究员岗</w:t>
            </w:r>
            <w:r w:rsidRPr="00940373">
              <w:rPr>
                <w:color w:val="000000"/>
              </w:rPr>
              <w:t>1</w:t>
            </w:r>
            <w:r w:rsidRPr="00940373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kern w:val="0"/>
              </w:rPr>
              <w:t>进化生物学</w:t>
            </w:r>
            <w:r w:rsidRPr="00E37E56">
              <w:rPr>
                <w:kern w:val="0"/>
              </w:rPr>
              <w:t>/</w:t>
            </w:r>
            <w:r w:rsidRPr="00E37E56">
              <w:rPr>
                <w:rFonts w:cs="宋体" w:hint="eastAsia"/>
                <w:kern w:val="0"/>
              </w:rPr>
              <w:t>植物学</w:t>
            </w:r>
            <w:r w:rsidRPr="00E37E56">
              <w:rPr>
                <w:kern w:val="0"/>
              </w:rPr>
              <w:t>/</w:t>
            </w:r>
            <w:r w:rsidRPr="00E37E56">
              <w:rPr>
                <w:rFonts w:cs="宋体" w:hint="eastAsia"/>
                <w:kern w:val="0"/>
              </w:rPr>
              <w:t>昆虫学</w:t>
            </w:r>
            <w:r w:rsidRPr="00E37E56">
              <w:rPr>
                <w:kern w:val="0"/>
              </w:rPr>
              <w:t>/</w:t>
            </w:r>
            <w:r w:rsidRPr="00E37E56">
              <w:rPr>
                <w:rFonts w:cs="宋体" w:hint="eastAsia"/>
                <w:kern w:val="0"/>
              </w:rPr>
              <w:t>分子生态学</w:t>
            </w:r>
            <w:r w:rsidRPr="00E37E56">
              <w:rPr>
                <w:kern w:val="0"/>
              </w:rPr>
              <w:t>/</w:t>
            </w:r>
            <w:r w:rsidRPr="00E37E56">
              <w:rPr>
                <w:rFonts w:cs="宋体" w:hint="eastAsia"/>
                <w:kern w:val="0"/>
              </w:rPr>
              <w:t>传粉生物学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博士学位获得者</w:t>
            </w:r>
            <w:r w:rsidRPr="00E37E56">
              <w:rPr>
                <w:kern w:val="0"/>
              </w:rPr>
              <w:t>,</w:t>
            </w:r>
            <w:r w:rsidRPr="00E37E56">
              <w:rPr>
                <w:rFonts w:cs="宋体" w:hint="eastAsia"/>
                <w:kern w:val="0"/>
              </w:rPr>
              <w:t>具有基因组学</w:t>
            </w:r>
            <w:r w:rsidRPr="00E37E56">
              <w:rPr>
                <w:kern w:val="0"/>
              </w:rPr>
              <w:t>,</w:t>
            </w:r>
            <w:r w:rsidRPr="00E37E56">
              <w:rPr>
                <w:rFonts w:cs="宋体" w:hint="eastAsia"/>
                <w:kern w:val="0"/>
              </w:rPr>
              <w:t>生物信息学</w:t>
            </w:r>
            <w:r w:rsidRPr="00E37E56">
              <w:rPr>
                <w:kern w:val="0"/>
              </w:rPr>
              <w:t>,</w:t>
            </w:r>
            <w:r w:rsidRPr="00E37E56">
              <w:rPr>
                <w:rFonts w:cs="宋体" w:hint="eastAsia"/>
                <w:kern w:val="0"/>
              </w:rPr>
              <w:t>生物统计学及模型构建等研究背景和海外留学经历者优先考虑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于老师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yuhui@scbg.ac.cn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ind w:leftChars="2500" w:left="5250"/>
              <w:jc w:val="left"/>
              <w:rPr>
                <w:rFonts w:ascii="宋体"/>
                <w:kern w:val="0"/>
              </w:rPr>
            </w:pPr>
          </w:p>
        </w:tc>
      </w:tr>
      <w:tr w:rsidR="008077A5" w:rsidRPr="00C1392E" w:rsidTr="00FD4D33">
        <w:tc>
          <w:tcPr>
            <w:tcW w:w="648" w:type="dxa"/>
            <w:vMerge/>
          </w:tcPr>
          <w:p w:rsidR="008077A5" w:rsidRPr="00445C61" w:rsidRDefault="008077A5" w:rsidP="00FD4D33">
            <w:pPr>
              <w:spacing w:line="240" w:lineRule="atLeast"/>
              <w:rPr>
                <w:color w:val="000000"/>
                <w:shd w:val="clear" w:color="auto" w:fill="FFFFFF"/>
              </w:rPr>
            </w:pPr>
          </w:p>
        </w:tc>
        <w:tc>
          <w:tcPr>
            <w:tcW w:w="1440" w:type="dxa"/>
            <w:vAlign w:val="center"/>
          </w:tcPr>
          <w:p w:rsidR="008077A5" w:rsidRPr="00940373" w:rsidRDefault="008077A5" w:rsidP="00FD4D33">
            <w:pPr>
              <w:spacing w:line="240" w:lineRule="atLeast"/>
              <w:rPr>
                <w:color w:val="000000"/>
                <w:shd w:val="clear" w:color="auto" w:fill="FFFFFF"/>
              </w:rPr>
            </w:pPr>
            <w:r w:rsidRPr="00940373">
              <w:rPr>
                <w:rFonts w:cs="宋体" w:hint="eastAsia"/>
                <w:color w:val="000000"/>
                <w:shd w:val="clear" w:color="auto" w:fill="FFFFFF"/>
              </w:rPr>
              <w:t>植物分类与区系地理</w:t>
            </w:r>
          </w:p>
        </w:tc>
        <w:tc>
          <w:tcPr>
            <w:tcW w:w="900" w:type="dxa"/>
            <w:vAlign w:val="center"/>
          </w:tcPr>
          <w:p w:rsidR="008077A5" w:rsidRPr="00940373" w:rsidRDefault="008077A5" w:rsidP="00FD4D33">
            <w:pPr>
              <w:spacing w:line="240" w:lineRule="atLeast"/>
              <w:rPr>
                <w:color w:val="000000"/>
                <w:shd w:val="clear" w:color="auto" w:fill="FFFFFF"/>
              </w:rPr>
            </w:pPr>
            <w:r w:rsidRPr="00940373">
              <w:rPr>
                <w:rFonts w:cs="宋体" w:hint="eastAsia"/>
                <w:color w:val="000000"/>
                <w:shd w:val="clear" w:color="auto" w:fill="FFFFFF"/>
              </w:rPr>
              <w:t>邓云飞</w:t>
            </w:r>
          </w:p>
        </w:tc>
        <w:tc>
          <w:tcPr>
            <w:tcW w:w="1118" w:type="dxa"/>
            <w:vAlign w:val="center"/>
          </w:tcPr>
          <w:p w:rsidR="008077A5" w:rsidRPr="00940373" w:rsidRDefault="008077A5" w:rsidP="00FD4D33">
            <w:pPr>
              <w:spacing w:line="240" w:lineRule="atLeast"/>
              <w:rPr>
                <w:color w:val="000000"/>
              </w:rPr>
            </w:pPr>
            <w:r w:rsidRPr="00940373">
              <w:rPr>
                <w:rFonts w:cs="宋体" w:hint="eastAsia"/>
                <w:color w:val="000000"/>
              </w:rPr>
              <w:t>助理研究员</w:t>
            </w:r>
            <w:r w:rsidRPr="00940373">
              <w:rPr>
                <w:color w:val="000000"/>
              </w:rPr>
              <w:t>1</w:t>
            </w:r>
            <w:r w:rsidRPr="00940373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940373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940373">
              <w:rPr>
                <w:rFonts w:cs="宋体" w:hint="eastAsia"/>
                <w:color w:val="000000"/>
                <w:kern w:val="0"/>
              </w:rPr>
              <w:t>植物学专业</w:t>
            </w:r>
          </w:p>
        </w:tc>
        <w:tc>
          <w:tcPr>
            <w:tcW w:w="900" w:type="dxa"/>
            <w:vAlign w:val="center"/>
          </w:tcPr>
          <w:p w:rsidR="008077A5" w:rsidRPr="00940373" w:rsidRDefault="008077A5" w:rsidP="00FD4D33">
            <w:pPr>
              <w:spacing w:line="240" w:lineRule="atLeast"/>
              <w:rPr>
                <w:color w:val="000000"/>
              </w:rPr>
            </w:pPr>
            <w:r w:rsidRPr="00940373">
              <w:rPr>
                <w:rFonts w:cs="宋体" w:hint="eastAsia"/>
                <w:color w:val="000000"/>
              </w:rPr>
              <w:t>博士</w:t>
            </w:r>
          </w:p>
        </w:tc>
        <w:tc>
          <w:tcPr>
            <w:tcW w:w="4851" w:type="dxa"/>
          </w:tcPr>
          <w:p w:rsidR="008077A5" w:rsidRPr="00940373" w:rsidRDefault="008077A5" w:rsidP="00FD4D33">
            <w:pPr>
              <w:pStyle w:val="1"/>
              <w:ind w:firstLine="0"/>
              <w:jc w:val="left"/>
              <w:rPr>
                <w:color w:val="000000"/>
                <w:kern w:val="0"/>
              </w:rPr>
            </w:pPr>
            <w:r w:rsidRPr="00940373">
              <w:rPr>
                <w:color w:val="000000"/>
                <w:kern w:val="0"/>
              </w:rPr>
              <w:t xml:space="preserve">1. </w:t>
            </w:r>
            <w:r w:rsidRPr="00940373">
              <w:rPr>
                <w:rFonts w:cs="宋体" w:hint="eastAsia"/>
                <w:color w:val="000000"/>
                <w:kern w:val="0"/>
              </w:rPr>
              <w:t>具有较好的植物分类学、植物形态学和分子生物学基础。</w:t>
            </w:r>
          </w:p>
          <w:p w:rsidR="008077A5" w:rsidRPr="00940373" w:rsidRDefault="008077A5" w:rsidP="00FD4D33">
            <w:pPr>
              <w:spacing w:line="240" w:lineRule="atLeast"/>
              <w:jc w:val="left"/>
              <w:rPr>
                <w:color w:val="000000"/>
                <w:kern w:val="0"/>
              </w:rPr>
            </w:pPr>
            <w:r w:rsidRPr="00C1392E">
              <w:rPr>
                <w:color w:val="000000"/>
                <w:kern w:val="0"/>
              </w:rPr>
              <w:t xml:space="preserve">2. </w:t>
            </w:r>
            <w:r w:rsidRPr="00C1392E">
              <w:rPr>
                <w:rFonts w:cs="宋体" w:hint="eastAsia"/>
                <w:color w:val="000000"/>
                <w:kern w:val="0"/>
              </w:rPr>
              <w:t>从事植物分类学、系统学和生物地理学研究工作。</w:t>
            </w:r>
          </w:p>
        </w:tc>
        <w:tc>
          <w:tcPr>
            <w:tcW w:w="2045" w:type="dxa"/>
            <w:vAlign w:val="center"/>
          </w:tcPr>
          <w:p w:rsidR="008077A5" w:rsidRPr="00940373" w:rsidRDefault="008077A5" w:rsidP="00FD4D33">
            <w:pPr>
              <w:spacing w:line="240" w:lineRule="atLeast"/>
              <w:jc w:val="left"/>
              <w:rPr>
                <w:color w:val="000000"/>
              </w:rPr>
            </w:pPr>
            <w:r w:rsidRPr="00C1392E">
              <w:rPr>
                <w:rFonts w:cs="宋体" w:hint="eastAsia"/>
                <w:color w:val="000000"/>
              </w:rPr>
              <w:t>邓老师</w:t>
            </w:r>
            <w:r w:rsidRPr="00C1392E">
              <w:rPr>
                <w:color w:val="000000"/>
              </w:rPr>
              <w:t>yfdeng@scbg.ac.cn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ind w:leftChars="2500" w:left="5250"/>
              <w:jc w:val="left"/>
              <w:rPr>
                <w:rFonts w:ascii="宋体"/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 w:val="restart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生态及环境科学研究中心</w:t>
            </w: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全球变化与生态过程研究组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申卫军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助理研究员或副研究员</w:t>
            </w:r>
            <w:r w:rsidRPr="00E37E56">
              <w:rPr>
                <w:color w:val="000000"/>
                <w:kern w:val="0"/>
              </w:rPr>
              <w:t>2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30528A">
            <w:pPr>
              <w:numPr>
                <w:ilvl w:val="0"/>
                <w:numId w:val="14"/>
              </w:numPr>
              <w:spacing w:line="240" w:lineRule="atLeast"/>
              <w:ind w:left="0"/>
            </w:pPr>
            <w:r>
              <w:t xml:space="preserve">1. </w:t>
            </w:r>
            <w:r w:rsidRPr="00E37E56">
              <w:rPr>
                <w:rFonts w:cs="宋体" w:hint="eastAsia"/>
              </w:rPr>
              <w:t>遥感、</w:t>
            </w:r>
            <w:r w:rsidRPr="00E37E56">
              <w:t>GIS</w:t>
            </w:r>
            <w:r w:rsidRPr="00E37E56">
              <w:rPr>
                <w:rFonts w:cs="宋体" w:hint="eastAsia"/>
              </w:rPr>
              <w:t>、过程模型</w:t>
            </w:r>
          </w:p>
          <w:p w:rsidR="008077A5" w:rsidRPr="00E37E56" w:rsidRDefault="008077A5" w:rsidP="00FD4D33">
            <w:pPr>
              <w:spacing w:line="240" w:lineRule="atLeast"/>
            </w:pPr>
            <w:r>
              <w:t>2</w:t>
            </w:r>
            <w:r>
              <w:rPr>
                <w:rFonts w:cs="宋体" w:hint="eastAsia"/>
              </w:rPr>
              <w:t>．</w:t>
            </w:r>
            <w:r w:rsidRPr="00E37E56">
              <w:rPr>
                <w:rFonts w:cs="宋体" w:hint="eastAsia"/>
              </w:rPr>
              <w:t>微生物分子生态学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副研要求有相关方面学习和研究背景，发表第一作者</w:t>
            </w:r>
            <w:r w:rsidRPr="00E37E56">
              <w:rPr>
                <w:kern w:val="0"/>
              </w:rPr>
              <w:t>SCI</w:t>
            </w:r>
            <w:r w:rsidRPr="00E37E56">
              <w:rPr>
                <w:rFonts w:cs="宋体" w:hint="eastAsia"/>
                <w:kern w:val="0"/>
              </w:rPr>
              <w:t>论文</w:t>
            </w:r>
            <w:r w:rsidRPr="00E37E56">
              <w:rPr>
                <w:kern w:val="0"/>
              </w:rPr>
              <w:t>5</w:t>
            </w:r>
            <w:r w:rsidRPr="00E37E56">
              <w:rPr>
                <w:rFonts w:cs="宋体" w:hint="eastAsia"/>
                <w:kern w:val="0"/>
              </w:rPr>
              <w:t>篇以上，其中两篇要在相关领域（生态或土壤）主流刊物</w:t>
            </w:r>
            <w:r w:rsidRPr="00E37E56">
              <w:rPr>
                <w:kern w:val="0"/>
              </w:rPr>
              <w:t>IF3.0</w:t>
            </w:r>
            <w:r w:rsidRPr="00E37E56">
              <w:rPr>
                <w:rFonts w:cs="宋体" w:hint="eastAsia"/>
                <w:kern w:val="0"/>
              </w:rPr>
              <w:t>以上。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申</w:t>
            </w:r>
            <w:r>
              <w:rPr>
                <w:rFonts w:cs="宋体" w:hint="eastAsia"/>
              </w:rPr>
              <w:t>老师</w:t>
            </w:r>
            <w:r w:rsidRPr="00E37E56">
              <w:t xml:space="preserve"> shenweij@scbg.ac.cn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cs="宋体" w:hint="eastAsia"/>
              </w:rPr>
              <w:t>生态系统生理学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赵平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  <w:color w:val="000000"/>
              </w:rPr>
            </w:pPr>
            <w:r w:rsidRPr="00E37E56">
              <w:rPr>
                <w:rFonts w:cs="宋体" w:hint="eastAsia"/>
                <w:color w:val="000000"/>
              </w:rPr>
              <w:t>助理研究员</w:t>
            </w:r>
            <w:r w:rsidRPr="00E37E56">
              <w:rPr>
                <w:color w:val="000000"/>
              </w:rPr>
              <w:t xml:space="preserve"> 2</w:t>
            </w:r>
            <w:r w:rsidRPr="00E37E56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cs="宋体" w:hint="eastAsia"/>
              </w:rPr>
              <w:t>森林生态学</w:t>
            </w:r>
            <w:r w:rsidRPr="00E37E56">
              <w:t>/</w:t>
            </w:r>
            <w:r w:rsidRPr="00E37E56">
              <w:rPr>
                <w:rFonts w:cs="宋体" w:hint="eastAsia"/>
              </w:rPr>
              <w:t>植物生理生态学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widowControl/>
              <w:spacing w:line="240" w:lineRule="atLeast"/>
              <w:jc w:val="lef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  <w:sz w:val="24"/>
                <w:szCs w:val="24"/>
              </w:rPr>
              <w:t>符合华南植物园相应岗位应聘条件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>
              <w:rPr>
                <w:rFonts w:cs="宋体" w:hint="eastAsia"/>
              </w:rPr>
              <w:t>赵老师</w:t>
            </w:r>
          </w:p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t>zhaoping@scib.ac.cn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widowControl/>
              <w:spacing w:line="240" w:lineRule="atLeast"/>
              <w:jc w:val="left"/>
              <w:rPr>
                <w:rFonts w:ascii="宋体"/>
                <w:kern w:val="0"/>
              </w:rPr>
            </w:pPr>
            <w:r w:rsidRPr="00E37E56">
              <w:rPr>
                <w:rFonts w:ascii="宋体" w:hAnsi="宋体" w:cs="宋体" w:hint="eastAsia"/>
                <w:kern w:val="0"/>
              </w:rPr>
              <w:t>熟悉树干液流研究的优先</w:t>
            </w: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森林生态与模拟研究组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黄建国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</w:t>
            </w:r>
            <w:r w:rsidRPr="00E37E56">
              <w:rPr>
                <w:color w:val="000000"/>
                <w:kern w:val="0"/>
              </w:rPr>
              <w:t xml:space="preserve"> 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森林生态学、生态模型或数学建模等相关领域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符合华南植物园相应岗位应聘条件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>
              <w:rPr>
                <w:rFonts w:cs="宋体" w:hint="eastAsia"/>
              </w:rPr>
              <w:t>黄老师</w:t>
            </w:r>
            <w:r w:rsidRPr="00E37E56">
              <w:t xml:space="preserve"> huangjg@scbg.ac.cn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百人计划指标</w:t>
            </w: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jc w:val="center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环境生态学研究组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温达志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</w:t>
            </w:r>
            <w:r w:rsidRPr="00E37E56">
              <w:rPr>
                <w:color w:val="000000"/>
                <w:kern w:val="0"/>
              </w:rPr>
              <w:t xml:space="preserve"> 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植物（树木）生理生态学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符合华南植物园相应岗位应聘条件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>
              <w:rPr>
                <w:rFonts w:cs="宋体" w:hint="eastAsia"/>
              </w:rPr>
              <w:t>温老师</w:t>
            </w:r>
            <w:r w:rsidRPr="00E37E56">
              <w:t>dzwen@scbg.ac.cn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植物水分生理生态研究组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叶清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cs="宋体" w:hint="eastAsia"/>
                <w:color w:val="000000"/>
              </w:rPr>
              <w:t>副研究员或助理研究员</w:t>
            </w:r>
            <w:r w:rsidRPr="00E37E56">
              <w:rPr>
                <w:color w:val="000000"/>
              </w:rPr>
              <w:t>2</w:t>
            </w:r>
            <w:r w:rsidRPr="00E37E56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植物生理学或生态学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博士学位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符合中科院华南植物园相应岗位任职条件的相关要求。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叶老师</w:t>
            </w:r>
            <w:hyperlink r:id="rId11" w:history="1">
              <w:r w:rsidRPr="00E37E56">
                <w:t>qye@scbg.ac.cn</w:t>
              </w:r>
            </w:hyperlink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kern w:val="0"/>
              </w:rPr>
              <w:t>植被与景观生态学研究组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简曙光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副研究员或助理研究员各</w:t>
            </w:r>
            <w:r w:rsidRPr="00E37E56">
              <w:rPr>
                <w:color w:val="000000"/>
                <w:kern w:val="0"/>
              </w:rPr>
              <w:t>1-2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恢复生态学或系统生态学等相关专业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具有较强的</w:t>
            </w:r>
            <w:r w:rsidRPr="00E37E56">
              <w:rPr>
                <w:rFonts w:cs="宋体" w:hint="eastAsia"/>
              </w:rPr>
              <w:t>恢复生态学、系统生态学或植被生态学研究基础</w:t>
            </w:r>
            <w:r w:rsidRPr="00E37E56">
              <w:rPr>
                <w:rFonts w:cs="宋体" w:hint="eastAsia"/>
                <w:kern w:val="0"/>
              </w:rPr>
              <w:t>。</w:t>
            </w:r>
          </w:p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r w:rsidRPr="00E37E56">
              <w:rPr>
                <w:rFonts w:cs="宋体" w:hint="eastAsia"/>
              </w:rPr>
              <w:t>简老师</w:t>
            </w:r>
          </w:p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t>jiansg@scbg.ac.cn</w:t>
            </w:r>
            <w:r w:rsidRPr="00E37E56">
              <w:rPr>
                <w:kern w:val="0"/>
              </w:rPr>
              <w:t xml:space="preserve"> 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color w:val="000000"/>
              </w:rPr>
              <w:t>陆地生物地球化学研究组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hAnsi="宋体"/>
              </w:rPr>
            </w:pPr>
            <w:r w:rsidRPr="00E37E56">
              <w:rPr>
                <w:rFonts w:hAnsi="宋体" w:cs="宋体" w:hint="eastAsia"/>
              </w:rPr>
              <w:t>王应平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hAnsi="宋体" w:cs="宋体" w:hint="eastAsia"/>
                <w:color w:val="000000"/>
              </w:rPr>
              <w:t>研究员</w:t>
            </w:r>
            <w:r w:rsidRPr="00E37E56">
              <w:rPr>
                <w:rFonts w:hAnsi="宋体"/>
                <w:color w:val="000000"/>
              </w:rPr>
              <w:t>/</w:t>
            </w:r>
            <w:r w:rsidRPr="00E37E56">
              <w:rPr>
                <w:rFonts w:hAnsi="宋体" w:cs="宋体" w:hint="eastAsia"/>
                <w:color w:val="000000"/>
              </w:rPr>
              <w:t>副研究员</w:t>
            </w:r>
            <w:r w:rsidRPr="00E37E56">
              <w:rPr>
                <w:rFonts w:hAnsi="宋体"/>
                <w:color w:val="000000"/>
              </w:rPr>
              <w:t xml:space="preserve"> 1</w:t>
            </w:r>
            <w:r w:rsidRPr="00E37E56">
              <w:rPr>
                <w:rFonts w:hAnsi="宋体"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hAnsi="宋体" w:cs="宋体" w:hint="eastAsia"/>
                <w:color w:val="000000"/>
              </w:rPr>
              <w:t>全球变化生态学</w:t>
            </w:r>
            <w:r w:rsidRPr="00E37E56">
              <w:rPr>
                <w:rFonts w:hAnsi="宋体" w:cs="宋体" w:hint="eastAsia"/>
              </w:rPr>
              <w:t>或生物地球化学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1</w:t>
            </w:r>
            <w:r w:rsidRPr="00E37E56">
              <w:rPr>
                <w:rFonts w:hAnsi="宋体" w:cs="宋体" w:hint="eastAsia"/>
                <w:color w:val="000000"/>
              </w:rPr>
              <w:t>．具备较扎实的全球变化生态学和</w:t>
            </w:r>
            <w:r w:rsidRPr="00E37E56">
              <w:rPr>
                <w:rFonts w:cs="宋体" w:hint="eastAsia"/>
                <w:color w:val="000000"/>
              </w:rPr>
              <w:t>陆地生物地球化学</w:t>
            </w:r>
            <w:r w:rsidRPr="00E37E56">
              <w:rPr>
                <w:rFonts w:hAnsi="宋体" w:cs="宋体" w:hint="eastAsia"/>
                <w:color w:val="000000"/>
              </w:rPr>
              <w:t>相关的知识和研究背景，致力于科学研究；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2</w:t>
            </w:r>
            <w:r w:rsidRPr="00E37E56">
              <w:rPr>
                <w:rFonts w:hAnsi="宋体" w:cs="宋体" w:hint="eastAsia"/>
                <w:color w:val="000000"/>
              </w:rPr>
              <w:t>．能在其他高级研究员的指导下管理小型团队；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 xml:space="preserve">3. </w:t>
            </w:r>
            <w:r w:rsidRPr="00E37E56">
              <w:rPr>
                <w:rFonts w:hAnsi="宋体" w:cs="宋体" w:hint="eastAsia"/>
                <w:color w:val="000000"/>
              </w:rPr>
              <w:t>具备较扎实的生态数据搜集和分析能力，如</w:t>
            </w:r>
            <w:r w:rsidRPr="00E37E56">
              <w:rPr>
                <w:rFonts w:hAnsi="宋体"/>
                <w:color w:val="000000"/>
              </w:rPr>
              <w:t>Meta- analysis</w:t>
            </w:r>
            <w:r w:rsidRPr="00E37E56">
              <w:rPr>
                <w:rFonts w:hAnsi="宋体" w:cs="宋体" w:hint="eastAsia"/>
                <w:color w:val="000000"/>
              </w:rPr>
              <w:t>能力，或者能完成基于过程的生态系统建模等方面的工作，如陆面建模等；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 xml:space="preserve">4. </w:t>
            </w:r>
            <w:r w:rsidRPr="00E37E56">
              <w:rPr>
                <w:rFonts w:hAnsi="宋体" w:cs="宋体" w:hint="eastAsia"/>
                <w:color w:val="000000"/>
              </w:rPr>
              <w:t>具有良好的沟通能力和论文写作技巧；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5</w:t>
            </w:r>
            <w:r w:rsidRPr="00E37E56">
              <w:rPr>
                <w:rFonts w:hAnsi="宋体" w:cs="宋体" w:hint="eastAsia"/>
                <w:color w:val="000000"/>
              </w:rPr>
              <w:t>．在本学科领域有一定的学术造诣，做出过具有国际水平的研究成果，至少已发表</w:t>
            </w:r>
            <w:r w:rsidRPr="00E37E56">
              <w:rPr>
                <w:rFonts w:hAnsi="宋体"/>
                <w:color w:val="000000"/>
              </w:rPr>
              <w:t>10</w:t>
            </w:r>
            <w:r w:rsidRPr="00E37E56">
              <w:rPr>
                <w:rFonts w:hAnsi="宋体" w:cs="宋体" w:hint="eastAsia"/>
                <w:color w:val="000000"/>
              </w:rPr>
              <w:t>篇</w:t>
            </w:r>
            <w:r w:rsidRPr="00E37E56">
              <w:rPr>
                <w:rFonts w:hAnsi="宋体"/>
                <w:color w:val="000000"/>
              </w:rPr>
              <w:t>SCI</w:t>
            </w:r>
            <w:r w:rsidRPr="00E37E56">
              <w:rPr>
                <w:rFonts w:hAnsi="宋体" w:cs="宋体" w:hint="eastAsia"/>
                <w:color w:val="000000"/>
              </w:rPr>
              <w:t>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color w:val="000000"/>
              </w:rPr>
            </w:pPr>
            <w:r>
              <w:rPr>
                <w:rFonts w:cs="宋体" w:hint="eastAsia"/>
              </w:rPr>
              <w:t>王</w:t>
            </w:r>
            <w:r w:rsidRPr="00E37E56">
              <w:rPr>
                <w:rFonts w:cs="宋体" w:hint="eastAsia"/>
              </w:rPr>
              <w:t>老师</w:t>
            </w:r>
            <w:r w:rsidRPr="00E37E56">
              <w:t>Yingping.wang@csiro.au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海外知名学者研究组</w:t>
            </w: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color w:val="000000"/>
              </w:rPr>
              <w:t>陆地生物地球化学研究组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rFonts w:hAnsi="宋体"/>
              </w:rPr>
            </w:pPr>
            <w:r w:rsidRPr="00E37E56">
              <w:rPr>
                <w:rFonts w:hAnsi="宋体" w:cs="宋体" w:hint="eastAsia"/>
              </w:rPr>
              <w:t>王应平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hAnsi="宋体" w:cs="宋体" w:hint="eastAsia"/>
                <w:color w:val="000000"/>
              </w:rPr>
              <w:t>助理研究员</w:t>
            </w:r>
            <w:r w:rsidRPr="00E37E56">
              <w:rPr>
                <w:rFonts w:hAnsi="宋体"/>
                <w:color w:val="000000"/>
              </w:rPr>
              <w:t xml:space="preserve"> 1</w:t>
            </w:r>
            <w:r w:rsidRPr="00E37E56">
              <w:rPr>
                <w:rFonts w:hAnsi="宋体"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hAnsi="宋体" w:cs="宋体" w:hint="eastAsia"/>
                <w:color w:val="000000"/>
              </w:rPr>
              <w:t>全球变化生态学</w:t>
            </w:r>
            <w:r w:rsidRPr="00E37E56">
              <w:rPr>
                <w:rFonts w:hAnsi="宋体" w:cs="宋体" w:hint="eastAsia"/>
              </w:rPr>
              <w:t>或生物地球化学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1</w:t>
            </w:r>
            <w:r w:rsidRPr="00E37E56">
              <w:rPr>
                <w:rFonts w:hAnsi="宋体" w:cs="宋体" w:hint="eastAsia"/>
                <w:color w:val="000000"/>
              </w:rPr>
              <w:t>．具备较扎实的全球变化生态学和</w:t>
            </w:r>
            <w:r w:rsidRPr="00E37E56">
              <w:rPr>
                <w:rFonts w:cs="宋体" w:hint="eastAsia"/>
                <w:color w:val="000000"/>
              </w:rPr>
              <w:t>陆地生物地球化学</w:t>
            </w:r>
            <w:r w:rsidRPr="00E37E56">
              <w:rPr>
                <w:rFonts w:hAnsi="宋体" w:cs="宋体" w:hint="eastAsia"/>
                <w:color w:val="000000"/>
              </w:rPr>
              <w:t>相关的知识和研究背景，致力于科学研究；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2</w:t>
            </w:r>
            <w:r w:rsidRPr="00E37E56">
              <w:rPr>
                <w:rFonts w:hAnsi="宋体" w:cs="宋体" w:hint="eastAsia"/>
                <w:color w:val="000000"/>
              </w:rPr>
              <w:t>．能指导博士研究生和博士后的研究工作；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 xml:space="preserve">3. </w:t>
            </w:r>
            <w:r w:rsidRPr="00E37E56">
              <w:rPr>
                <w:rFonts w:hAnsi="宋体" w:cs="宋体" w:hint="eastAsia"/>
                <w:color w:val="000000"/>
              </w:rPr>
              <w:t>具有良好的沟通能力；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 xml:space="preserve">4. </w:t>
            </w:r>
            <w:r w:rsidRPr="00E37E56">
              <w:rPr>
                <w:rFonts w:hAnsi="宋体" w:cs="宋体" w:hint="eastAsia"/>
                <w:color w:val="000000"/>
              </w:rPr>
              <w:t>具备扎实的生态数据搜集和分析能力，如</w:t>
            </w:r>
            <w:r w:rsidRPr="00E37E56">
              <w:rPr>
                <w:rFonts w:hAnsi="宋体"/>
                <w:color w:val="000000"/>
              </w:rPr>
              <w:t>Meta- analysis</w:t>
            </w:r>
            <w:r w:rsidRPr="00E37E56">
              <w:rPr>
                <w:rFonts w:hAnsi="宋体" w:cs="宋体" w:hint="eastAsia"/>
                <w:color w:val="000000"/>
              </w:rPr>
              <w:t>能力等，擅长进行基于过程的生态系统建模等方面的工作，如陆面建模等；</w:t>
            </w:r>
          </w:p>
          <w:p w:rsidR="008077A5" w:rsidRPr="00E37E56" w:rsidRDefault="008077A5" w:rsidP="00FD4D33">
            <w:pPr>
              <w:spacing w:line="240" w:lineRule="atLeast"/>
              <w:rPr>
                <w:rFonts w:hAnsi="宋体"/>
                <w:color w:val="000000"/>
              </w:rPr>
            </w:pPr>
            <w:r w:rsidRPr="00E37E56">
              <w:rPr>
                <w:rFonts w:hAnsi="宋体"/>
                <w:color w:val="000000"/>
              </w:rPr>
              <w:t>5</w:t>
            </w:r>
            <w:r w:rsidRPr="00E37E56">
              <w:rPr>
                <w:rFonts w:hAnsi="宋体" w:cs="宋体" w:hint="eastAsia"/>
                <w:color w:val="000000"/>
              </w:rPr>
              <w:t>．至少已发表</w:t>
            </w:r>
            <w:r w:rsidRPr="00E37E56">
              <w:rPr>
                <w:rFonts w:hAnsi="宋体"/>
                <w:color w:val="000000"/>
              </w:rPr>
              <w:t>3-5</w:t>
            </w:r>
            <w:r w:rsidRPr="00E37E56">
              <w:rPr>
                <w:rFonts w:hAnsi="宋体" w:cs="宋体" w:hint="eastAsia"/>
                <w:color w:val="000000"/>
              </w:rPr>
              <w:t>篇</w:t>
            </w:r>
            <w:r w:rsidRPr="00E37E56">
              <w:rPr>
                <w:rFonts w:hAnsi="宋体"/>
                <w:color w:val="000000"/>
              </w:rPr>
              <w:t>SCI</w:t>
            </w:r>
            <w:r w:rsidRPr="00E37E56">
              <w:rPr>
                <w:rFonts w:hAnsi="宋体" w:cs="宋体" w:hint="eastAsia"/>
                <w:color w:val="000000"/>
              </w:rPr>
              <w:t>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color w:val="000000"/>
              </w:rPr>
            </w:pPr>
            <w:r>
              <w:rPr>
                <w:rFonts w:cs="宋体" w:hint="eastAsia"/>
              </w:rPr>
              <w:t>王</w:t>
            </w:r>
            <w:r w:rsidRPr="00E37E56">
              <w:rPr>
                <w:rFonts w:cs="宋体" w:hint="eastAsia"/>
              </w:rPr>
              <w:t>老师</w:t>
            </w:r>
            <w:r w:rsidRPr="00E37E56">
              <w:t>Yingping.wang@csiro.au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</w:p>
        </w:tc>
      </w:tr>
      <w:tr w:rsidR="008077A5" w:rsidRPr="00C1392E" w:rsidTr="00FD4D33">
        <w:trPr>
          <w:trHeight w:val="1439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森林生物多样性与功能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张昱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副研究员或助理研究员</w:t>
            </w:r>
            <w:r w:rsidRPr="00E37E56">
              <w:rPr>
                <w:color w:val="000000"/>
                <w:kern w:val="0"/>
              </w:rPr>
              <w:t xml:space="preserve">1 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ascii="宋体" w:hAnsi="宋体" w:cs="宋体" w:hint="eastAsia"/>
              </w:rPr>
              <w:t>森林生态学，森林培育学，或生物，植物学等相关专业背景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博士毕业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ascii="宋体" w:hAnsi="宋体" w:cs="宋体" w:hint="eastAsia"/>
              </w:rPr>
              <w:t>森林生态学，森林培育学，或生物，植物学等相关专业背景。身体健康。应聘助理研究员的年龄一般不超过</w:t>
            </w:r>
            <w:r w:rsidRPr="00E37E56">
              <w:rPr>
                <w:rFonts w:ascii="宋体" w:hAnsi="宋体" w:cs="宋体"/>
              </w:rPr>
              <w:t>32</w:t>
            </w:r>
            <w:r w:rsidRPr="00E37E56">
              <w:rPr>
                <w:rFonts w:ascii="宋体" w:hAnsi="宋体" w:cs="宋体" w:hint="eastAsia"/>
              </w:rPr>
              <w:t>周岁，应聘副研究员的年龄一般不超过</w:t>
            </w:r>
            <w:r w:rsidRPr="00E37E56">
              <w:rPr>
                <w:rFonts w:ascii="宋体" w:hAnsi="宋体" w:cs="宋体"/>
              </w:rPr>
              <w:t>36</w:t>
            </w:r>
            <w:r w:rsidRPr="00E37E56">
              <w:rPr>
                <w:rFonts w:ascii="宋体" w:hAnsi="宋体" w:cs="宋体" w:hint="eastAsia"/>
              </w:rPr>
              <w:t>周岁，特别急需的人才可放宽到</w:t>
            </w:r>
            <w:r w:rsidRPr="00E37E56">
              <w:rPr>
                <w:rFonts w:ascii="宋体" w:hAnsi="宋体" w:cs="宋体"/>
              </w:rPr>
              <w:t>40</w:t>
            </w:r>
            <w:r w:rsidRPr="00E37E56">
              <w:rPr>
                <w:rFonts w:ascii="宋体" w:hAnsi="宋体" w:cs="宋体" w:hint="eastAsia"/>
              </w:rPr>
              <w:t>岁。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lang w:val="en-CA"/>
              </w:rPr>
            </w:pPr>
            <w:r>
              <w:rPr>
                <w:rFonts w:cs="宋体" w:hint="eastAsia"/>
                <w:lang w:val="en-CA"/>
              </w:rPr>
              <w:t>张老师</w:t>
            </w:r>
          </w:p>
          <w:p w:rsidR="008077A5" w:rsidRPr="00E37E56" w:rsidRDefault="008077A5" w:rsidP="00FD4D33">
            <w:pPr>
              <w:spacing w:line="240" w:lineRule="atLeast"/>
              <w:rPr>
                <w:lang w:val="en-CA"/>
              </w:rPr>
            </w:pPr>
            <w:r w:rsidRPr="00E37E56">
              <w:rPr>
                <w:lang w:val="en-CA"/>
              </w:rPr>
              <w:t>yzhang@scbg.ac.cn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宋体"/>
              </w:rPr>
            </w:pPr>
            <w:r w:rsidRPr="00E37E56">
              <w:rPr>
                <w:rFonts w:ascii="宋体" w:cs="宋体" w:hint="eastAsia"/>
              </w:rPr>
              <w:t>“</w:t>
            </w:r>
            <w:r w:rsidRPr="00E37E56">
              <w:rPr>
                <w:rFonts w:ascii="宋体" w:hAnsi="宋体" w:cs="宋体" w:hint="eastAsia"/>
              </w:rPr>
              <w:t>百人”匹配指标</w:t>
            </w: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生态系统生态学研究组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周国逸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名，助研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生态学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rPr>
                <w:rFonts w:ascii="宋体"/>
              </w:rPr>
            </w:pPr>
            <w:r w:rsidRPr="00E37E56">
              <w:rPr>
                <w:rFonts w:ascii="宋体" w:hAnsi="宋体" w:cs="宋体" w:hint="eastAsia"/>
              </w:rPr>
              <w:t>生态学及相关专业，符合华南植物园相应岗位的应聘条件。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>
              <w:rPr>
                <w:rFonts w:cs="宋体" w:hint="eastAsia"/>
              </w:rPr>
              <w:t>张老师</w:t>
            </w:r>
            <w:r w:rsidRPr="00E37E56">
              <w:t>zqm@scbg.ac.cn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仿宋_GB2312" w:eastAsia="仿宋_GB2312" w:hAnsi="宋体"/>
                <w:color w:val="00000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土壤生态学与生态工程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李志安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助理研究员或副研究员</w:t>
            </w:r>
            <w:r w:rsidRPr="00E37E56">
              <w:rPr>
                <w:color w:val="000000"/>
                <w:kern w:val="0"/>
              </w:rPr>
              <w:t>1-2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土壤学或化学或环境科学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发表</w:t>
            </w:r>
            <w:r w:rsidRPr="00E37E56">
              <w:rPr>
                <w:kern w:val="0"/>
              </w:rPr>
              <w:t>2</w:t>
            </w:r>
            <w:r w:rsidRPr="00E37E56">
              <w:rPr>
                <w:rFonts w:cs="宋体" w:hint="eastAsia"/>
                <w:kern w:val="0"/>
              </w:rPr>
              <w:t>篇</w:t>
            </w:r>
            <w:r w:rsidRPr="00E37E56">
              <w:rPr>
                <w:kern w:val="0"/>
              </w:rPr>
              <w:t>SCI</w:t>
            </w:r>
            <w:r w:rsidRPr="00E37E56">
              <w:rPr>
                <w:rFonts w:cs="宋体" w:hint="eastAsia"/>
                <w:kern w:val="0"/>
              </w:rPr>
              <w:t>论文，有相应专业背景，对污染耕地修复或森林养分循环等方向有研究兴趣。有吃苦耐劳精神和良好的团队合作精神。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>
              <w:rPr>
                <w:rFonts w:cs="宋体" w:hint="eastAsia"/>
              </w:rPr>
              <w:t>李老师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Lizan@scbg.ac.cn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1291"/>
        </w:trPr>
        <w:tc>
          <w:tcPr>
            <w:tcW w:w="648" w:type="dxa"/>
            <w:vMerge w:val="restart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农业及资源植物研究中心</w:t>
            </w: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生物技术育种研究组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段俊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助理研究员或副研究员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生物化学与分子生物学专业、或遗传育种专业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助研岗位要求以第一作者身份在</w:t>
            </w:r>
            <w:r w:rsidRPr="00E37E56">
              <w:rPr>
                <w:kern w:val="0"/>
              </w:rPr>
              <w:t>SCI</w:t>
            </w:r>
            <w:r w:rsidRPr="00E37E56">
              <w:rPr>
                <w:rFonts w:cs="宋体" w:hint="eastAsia"/>
                <w:kern w:val="0"/>
              </w:rPr>
              <w:t>收录刊物发表论文不少于</w:t>
            </w:r>
            <w:r w:rsidRPr="00E37E56">
              <w:rPr>
                <w:kern w:val="0"/>
              </w:rPr>
              <w:t>2</w:t>
            </w:r>
            <w:r w:rsidRPr="00E37E56">
              <w:rPr>
                <w:rFonts w:cs="宋体" w:hint="eastAsia"/>
                <w:kern w:val="0"/>
              </w:rPr>
              <w:t>篇或影响因子大于</w:t>
            </w:r>
            <w:r w:rsidRPr="00E37E56">
              <w:rPr>
                <w:kern w:val="0"/>
              </w:rPr>
              <w:t>4</w:t>
            </w:r>
            <w:r w:rsidRPr="00E37E56">
              <w:rPr>
                <w:rFonts w:cs="宋体" w:hint="eastAsia"/>
                <w:kern w:val="0"/>
              </w:rPr>
              <w:t>的不少于</w:t>
            </w:r>
            <w:r w:rsidRPr="00E37E56">
              <w:rPr>
                <w:kern w:val="0"/>
              </w:rPr>
              <w:t>1</w:t>
            </w:r>
            <w:r w:rsidRPr="00E37E56">
              <w:rPr>
                <w:rFonts w:cs="宋体" w:hint="eastAsia"/>
                <w:kern w:val="0"/>
              </w:rPr>
              <w:t>篇。副研岗位要求以第一作者身份在</w:t>
            </w:r>
            <w:r w:rsidRPr="00E37E56">
              <w:rPr>
                <w:kern w:val="0"/>
              </w:rPr>
              <w:t>SCI</w:t>
            </w:r>
            <w:r w:rsidRPr="00E37E56">
              <w:rPr>
                <w:rFonts w:cs="宋体" w:hint="eastAsia"/>
                <w:kern w:val="0"/>
              </w:rPr>
              <w:t>收录刊物发表论文不少于</w:t>
            </w:r>
            <w:r w:rsidRPr="00E37E56">
              <w:rPr>
                <w:kern w:val="0"/>
              </w:rPr>
              <w:t>5</w:t>
            </w:r>
            <w:r w:rsidRPr="00E37E56">
              <w:rPr>
                <w:rFonts w:cs="宋体" w:hint="eastAsia"/>
                <w:kern w:val="0"/>
              </w:rPr>
              <w:t>篇或影响因子大于</w:t>
            </w:r>
            <w:r w:rsidRPr="00E37E56">
              <w:rPr>
                <w:kern w:val="0"/>
              </w:rPr>
              <w:t>4</w:t>
            </w:r>
            <w:r w:rsidRPr="00E37E56">
              <w:rPr>
                <w:rFonts w:cs="宋体" w:hint="eastAsia"/>
                <w:kern w:val="0"/>
              </w:rPr>
              <w:t>的不少于</w:t>
            </w:r>
            <w:r w:rsidRPr="00E37E56">
              <w:rPr>
                <w:kern w:val="0"/>
              </w:rPr>
              <w:t>3</w:t>
            </w:r>
            <w:r w:rsidRPr="00E37E56">
              <w:rPr>
                <w:rFonts w:cs="宋体" w:hint="eastAsia"/>
                <w:kern w:val="0"/>
              </w:rPr>
              <w:t>篇。同等条件下有博士后经历者优先考虑。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>
              <w:rPr>
                <w:rFonts w:cs="宋体" w:hint="eastAsia"/>
              </w:rPr>
              <w:t>段老师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duanj@scib.ac.cn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药用植物分子遗传学研究组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王瑛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副研或助理研究员</w:t>
            </w:r>
            <w:r w:rsidRPr="00E37E56">
              <w:rPr>
                <w:color w:val="000000"/>
                <w:kern w:val="0"/>
              </w:rPr>
              <w:t>2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岗位</w:t>
            </w:r>
            <w:r w:rsidRPr="00E37E56">
              <w:t>1</w:t>
            </w:r>
            <w:r w:rsidRPr="00E37E56">
              <w:rPr>
                <w:rFonts w:cs="宋体" w:hint="eastAsia"/>
              </w:rPr>
              <w:t>：植物化学或中药学相关专业</w:t>
            </w:r>
          </w:p>
          <w:p w:rsidR="008077A5" w:rsidRPr="00E37E56" w:rsidRDefault="008077A5" w:rsidP="00FD4D33">
            <w:pPr>
              <w:spacing w:line="240" w:lineRule="atLeast"/>
            </w:pPr>
          </w:p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岗位</w:t>
            </w:r>
            <w:r w:rsidRPr="00E37E56">
              <w:t>2</w:t>
            </w:r>
            <w:r w:rsidRPr="00E37E56">
              <w:rPr>
                <w:rFonts w:cs="宋体" w:hint="eastAsia"/>
              </w:rPr>
              <w:t>：植物遗传学相关学科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u w:val="single"/>
              </w:rPr>
              <w:t>岗位</w:t>
            </w:r>
            <w:r w:rsidRPr="00E37E56">
              <w:rPr>
                <w:u w:val="single"/>
              </w:rPr>
              <w:t>1</w:t>
            </w:r>
            <w:r w:rsidRPr="00E37E56">
              <w:rPr>
                <w:rFonts w:cs="宋体" w:hint="eastAsia"/>
              </w:rPr>
              <w:t>：植物化学或中药学相关专业，具有植物化学、代谢组、保健功能食品研发的研究背景和海外留学经历者优先考虑；</w:t>
            </w:r>
          </w:p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u w:val="single"/>
              </w:rPr>
              <w:t>岗位</w:t>
            </w:r>
            <w:r w:rsidRPr="00E37E56">
              <w:rPr>
                <w:u w:val="single"/>
              </w:rPr>
              <w:t>2</w:t>
            </w:r>
            <w:r w:rsidRPr="00E37E56">
              <w:rPr>
                <w:rFonts w:cs="宋体" w:hint="eastAsia"/>
              </w:rPr>
              <w:t>：植物遗传学相关学科博士学位获得者，具有分子遗传学、生物信息学、进化生物学等研究背景和海外留学经历者优先考虑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王老师</w:t>
            </w:r>
            <w:hyperlink r:id="rId12" w:history="1">
              <w:r w:rsidRPr="00E37E56">
                <w:rPr>
                  <w:color w:val="0000FF"/>
                  <w:u w:val="single"/>
                </w:rPr>
                <w:t>yingwang@scib.ac.cn</w:t>
              </w:r>
            </w:hyperlink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果蔬采后生物学研究组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蒋跃明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cs="宋体" w:hint="eastAsia"/>
                <w:color w:val="000000"/>
              </w:rPr>
              <w:t>副研究员或助理研究员</w:t>
            </w:r>
            <w:r w:rsidRPr="00E37E56">
              <w:rPr>
                <w:color w:val="000000"/>
              </w:rPr>
              <w:t>2</w:t>
            </w:r>
            <w:r w:rsidRPr="00E37E56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生物化学与分子生物学、植物学、园艺学或食品科学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博士学位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立志从事科学研究，踏实求是，具有良好的团队精神，符合中科院华南植物园相应岗位任职条件的相关要求。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蒋老师</w:t>
            </w:r>
            <w:r w:rsidRPr="00E37E56">
              <w:fldChar w:fldCharType="begin"/>
            </w:r>
            <w:r w:rsidRPr="00E37E56">
              <w:instrText xml:space="preserve"> HYPERLINK "mailto:</w:instrText>
            </w:r>
          </w:p>
          <w:p w:rsidR="008077A5" w:rsidRPr="00E37E56" w:rsidRDefault="008077A5" w:rsidP="00FD4D33">
            <w:pPr>
              <w:spacing w:line="240" w:lineRule="atLeast"/>
              <w:rPr>
                <w:color w:val="0000FF"/>
                <w:u w:val="single"/>
              </w:rPr>
            </w:pPr>
            <w:r w:rsidRPr="00E37E56">
              <w:instrText xml:space="preserve">ymjiang@scbg.ac.cn" </w:instrText>
            </w:r>
            <w:r w:rsidRPr="00E37E56">
              <w:fldChar w:fldCharType="separate"/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color w:val="0000FF"/>
                <w:u w:val="single"/>
              </w:rPr>
              <w:t>ymjiang@scbg.ac.cn</w:t>
            </w:r>
            <w:r w:rsidRPr="00E37E56">
              <w:fldChar w:fldCharType="end"/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仿宋_GB2312" w:eastAsia="仿宋_GB2312" w:hAnsi="宋体"/>
                <w:color w:val="00000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天然产物化学生物学研究组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邱声祥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副研究员或助理研究员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有机化学、植物化学、药物化学、分子生物学、药理学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  <w:r w:rsidRPr="00E37E56">
              <w:t>/</w:t>
            </w:r>
            <w:r w:rsidRPr="00E37E56">
              <w:rPr>
                <w:rFonts w:cs="宋体" w:hint="eastAsia"/>
              </w:rPr>
              <w:t>博士后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具有独立从事天然产物药物化学研究所需要的博士学位（如</w:t>
            </w:r>
            <w:r w:rsidRPr="00E37E56">
              <w:rPr>
                <w:rFonts w:cs="宋体" w:hint="eastAsia"/>
              </w:rPr>
              <w:t>有机化学、植物化学、药物化学、分子生物学</w:t>
            </w:r>
            <w:r w:rsidRPr="00E37E56">
              <w:t>\</w:t>
            </w:r>
            <w:r w:rsidRPr="00E37E56">
              <w:rPr>
                <w:rFonts w:cs="宋体" w:hint="eastAsia"/>
              </w:rPr>
              <w:t>、药理学）以及相关工作积累。以第一作者身份在国际专业刊物上发表过</w:t>
            </w:r>
            <w:r w:rsidRPr="00E37E56">
              <w:t>2</w:t>
            </w:r>
            <w:r w:rsidRPr="00E37E56">
              <w:rPr>
                <w:rFonts w:cs="宋体" w:hint="eastAsia"/>
              </w:rPr>
              <w:t>篇论文以上。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>
              <w:rPr>
                <w:rFonts w:cs="宋体" w:hint="eastAsia"/>
              </w:rPr>
              <w:t>邱老师</w:t>
            </w:r>
            <w:r w:rsidRPr="00E37E56">
              <w:t>Sxqiu@sxbg.ac.cn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基础研究和应用基础研究</w:t>
            </w:r>
          </w:p>
        </w:tc>
      </w:tr>
      <w:tr w:rsidR="008077A5" w:rsidRPr="00C1392E" w:rsidTr="00FD4D33">
        <w:trPr>
          <w:trHeight w:val="300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天然产物化学生物学研究组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邱声祥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副研究员或助理研究员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有机化学、植物化学、药物化学、分子生物学、药理学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  <w:r w:rsidRPr="00E37E56">
              <w:t>/</w:t>
            </w:r>
            <w:r w:rsidRPr="00E37E56">
              <w:rPr>
                <w:rFonts w:cs="宋体" w:hint="eastAsia"/>
              </w:rPr>
              <w:t>博士后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为从事植物天然产物活性成分研发的助理研究员或者副研究员岗位，要有健康食品、保健品或者新药研发的兴趣和相关知识积累和工作经历。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邱</w:t>
            </w:r>
            <w:r>
              <w:rPr>
                <w:rFonts w:cs="宋体" w:hint="eastAsia"/>
              </w:rPr>
              <w:t>老师</w:t>
            </w:r>
            <w:r w:rsidRPr="00E37E56">
              <w:t>Sxqiu@sxbg.ac.cn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产学研产品开发和产业化</w:t>
            </w: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植物化学资源生物学研究组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魏孝义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副研究员或助理研究员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天然产物化学</w:t>
            </w:r>
            <w:r w:rsidRPr="00E37E56">
              <w:t xml:space="preserve"> / </w:t>
            </w:r>
            <w:r w:rsidRPr="00E37E56">
              <w:rPr>
                <w:rFonts w:cs="宋体" w:hint="eastAsia"/>
              </w:rPr>
              <w:t>天然药物化学</w:t>
            </w:r>
            <w:r w:rsidRPr="00E37E56">
              <w:t xml:space="preserve"> / </w:t>
            </w:r>
            <w:r w:rsidRPr="00E37E56">
              <w:rPr>
                <w:rFonts w:cs="宋体" w:hint="eastAsia"/>
              </w:rPr>
              <w:t>有机化学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有海外留学一年以上经历者、</w:t>
            </w:r>
            <w:r w:rsidRPr="00E37E56">
              <w:rPr>
                <w:kern w:val="0"/>
              </w:rPr>
              <w:t>985</w:t>
            </w:r>
            <w:r w:rsidRPr="00E37E56">
              <w:rPr>
                <w:rFonts w:cs="宋体" w:hint="eastAsia"/>
                <w:kern w:val="0"/>
              </w:rPr>
              <w:t>或</w:t>
            </w:r>
            <w:r w:rsidRPr="00E37E56">
              <w:rPr>
                <w:kern w:val="0"/>
              </w:rPr>
              <w:t>211</w:t>
            </w:r>
            <w:r w:rsidRPr="00E37E56">
              <w:rPr>
                <w:rFonts w:cs="宋体" w:hint="eastAsia"/>
                <w:kern w:val="0"/>
              </w:rPr>
              <w:t>院校毕业者优先考虑。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>
              <w:rPr>
                <w:rFonts w:cs="宋体" w:hint="eastAsia"/>
              </w:rPr>
              <w:t>薛老师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xuejh@scbg.ac.cn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</w:p>
        </w:tc>
      </w:tr>
      <w:tr w:rsidR="008077A5" w:rsidRPr="00C1392E" w:rsidTr="00FD4D33">
        <w:trPr>
          <w:trHeight w:val="1833"/>
        </w:trPr>
        <w:tc>
          <w:tcPr>
            <w:tcW w:w="648" w:type="dxa"/>
            <w:vMerge w:val="restart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分子生物学分析及遗传改良研究中心</w:t>
            </w: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植物基因工程中心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区永祥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助理研究员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植物遗传学等相关专业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numPr>
                <w:ilvl w:val="0"/>
                <w:numId w:val="6"/>
              </w:num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</w:t>
            </w:r>
            <w:r w:rsidRPr="00E37E56">
              <w:rPr>
                <w:kern w:val="0"/>
              </w:rPr>
              <w:t>4</w:t>
            </w:r>
            <w:r w:rsidRPr="00E37E56">
              <w:rPr>
                <w:rFonts w:cs="宋体" w:hint="eastAsia"/>
                <w:kern w:val="0"/>
              </w:rPr>
              <w:t>年以上组织培养和基因转化的经验，尤其是在小麦、玉米、大豆或棉花上；</w:t>
            </w:r>
          </w:p>
          <w:p w:rsidR="008077A5" w:rsidRPr="00E37E56" w:rsidRDefault="008077A5" w:rsidP="00FD4D33">
            <w:pPr>
              <w:numPr>
                <w:ilvl w:val="0"/>
                <w:numId w:val="6"/>
              </w:numPr>
              <w:spacing w:line="240" w:lineRule="atLeast"/>
              <w:jc w:val="left"/>
              <w:rPr>
                <w:color w:val="000000"/>
              </w:rPr>
            </w:pPr>
            <w:r w:rsidRPr="00E37E56">
              <w:rPr>
                <w:rFonts w:cs="宋体" w:hint="eastAsia"/>
                <w:kern w:val="0"/>
              </w:rPr>
              <w:t>有博士后经历或者海外学习工作背景者可优先考虑。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区老师</w:t>
            </w:r>
            <w:r w:rsidRPr="00E37E56">
              <w:t xml:space="preserve"> </w:t>
            </w:r>
          </w:p>
          <w:p w:rsidR="008077A5" w:rsidRPr="00E37E56" w:rsidRDefault="008077A5" w:rsidP="00FD4D33">
            <w:pPr>
              <w:spacing w:line="240" w:lineRule="atLeast"/>
            </w:pPr>
            <w:hyperlink r:id="rId13" w:history="1">
              <w:r w:rsidRPr="00E37E56">
                <w:t>dow@scib.ac.cn</w:t>
              </w:r>
            </w:hyperlink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</w:pPr>
          </w:p>
        </w:tc>
      </w:tr>
      <w:tr w:rsidR="008077A5" w:rsidRPr="00C1392E" w:rsidTr="00FD4D33">
        <w:trPr>
          <w:trHeight w:val="2809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植物激素调控研究组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侯兴亮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</w:rPr>
              <w:t>副研究员</w:t>
            </w:r>
            <w:r w:rsidRPr="00E37E56">
              <w:rPr>
                <w:color w:val="000000"/>
              </w:rPr>
              <w:t>/</w:t>
            </w:r>
            <w:r w:rsidRPr="00E37E56">
              <w:rPr>
                <w:rFonts w:cs="宋体" w:hint="eastAsia"/>
                <w:color w:val="000000"/>
              </w:rPr>
              <w:t>助理研究员</w:t>
            </w:r>
            <w:r w:rsidRPr="00E37E56">
              <w:rPr>
                <w:color w:val="000000"/>
              </w:rPr>
              <w:t>1</w:t>
            </w:r>
            <w:r w:rsidRPr="00E37E56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  <w:color w:val="000000"/>
              </w:rPr>
              <w:t>植物分子生物学</w:t>
            </w:r>
            <w:r w:rsidRPr="00E37E56">
              <w:rPr>
                <w:color w:val="000000"/>
              </w:rPr>
              <w:t>/</w:t>
            </w:r>
            <w:r w:rsidRPr="00E37E56">
              <w:rPr>
                <w:rFonts w:cs="宋体" w:hint="eastAsia"/>
                <w:color w:val="000000"/>
              </w:rPr>
              <w:t>植物激素调控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博士学位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widowControl/>
              <w:spacing w:line="240" w:lineRule="atLeast"/>
              <w:jc w:val="left"/>
              <w:rPr>
                <w:color w:val="000000"/>
              </w:rPr>
            </w:pPr>
            <w:r w:rsidRPr="00E37E56">
              <w:rPr>
                <w:color w:val="000000"/>
              </w:rPr>
              <w:t>1</w:t>
            </w:r>
            <w:r w:rsidRPr="00E37E56">
              <w:rPr>
                <w:rFonts w:cs="宋体" w:hint="eastAsia"/>
                <w:color w:val="000000"/>
              </w:rPr>
              <w:t>．具有分子遗传学、生物化学或植物学等相关专业背景博士学位（助理研究员要求</w:t>
            </w:r>
            <w:r w:rsidRPr="00E37E56">
              <w:rPr>
                <w:color w:val="000000"/>
              </w:rPr>
              <w:t>35</w:t>
            </w:r>
            <w:r w:rsidRPr="00E37E56">
              <w:rPr>
                <w:rFonts w:cs="宋体" w:hint="eastAsia"/>
                <w:color w:val="000000"/>
              </w:rPr>
              <w:t>周岁以下）；</w:t>
            </w:r>
          </w:p>
          <w:p w:rsidR="008077A5" w:rsidRPr="00E37E56" w:rsidRDefault="008077A5" w:rsidP="00FD4D33">
            <w:pPr>
              <w:widowControl/>
              <w:spacing w:line="240" w:lineRule="atLeast"/>
              <w:jc w:val="left"/>
              <w:rPr>
                <w:color w:val="000000"/>
              </w:rPr>
            </w:pPr>
            <w:r w:rsidRPr="00E37E56">
              <w:rPr>
                <w:color w:val="000000"/>
              </w:rPr>
              <w:t>2</w:t>
            </w:r>
            <w:r w:rsidRPr="00E37E56">
              <w:rPr>
                <w:rFonts w:cs="宋体" w:hint="eastAsia"/>
                <w:color w:val="000000"/>
              </w:rPr>
              <w:t>．具有扎实的专业知识基础和良好的分子生物学实验技能训练，有兴趣从事植物激素调控方面的研究；</w:t>
            </w:r>
          </w:p>
          <w:p w:rsidR="008077A5" w:rsidRPr="00E37E56" w:rsidRDefault="008077A5" w:rsidP="00FD4D33">
            <w:pPr>
              <w:widowControl/>
              <w:spacing w:line="240" w:lineRule="atLeast"/>
              <w:jc w:val="left"/>
              <w:rPr>
                <w:color w:val="000000"/>
              </w:rPr>
            </w:pPr>
            <w:r w:rsidRPr="00E37E56">
              <w:rPr>
                <w:color w:val="000000"/>
              </w:rPr>
              <w:t>3</w:t>
            </w:r>
            <w:r w:rsidRPr="00E37E56">
              <w:rPr>
                <w:rFonts w:cs="宋体" w:hint="eastAsia"/>
                <w:color w:val="000000"/>
              </w:rPr>
              <w:t>．以第一作者发表</w:t>
            </w:r>
            <w:r w:rsidRPr="00E37E56">
              <w:rPr>
                <w:color w:val="000000"/>
              </w:rPr>
              <w:t>SCI</w:t>
            </w:r>
            <w:r w:rsidRPr="00E37E56">
              <w:rPr>
                <w:rFonts w:cs="宋体" w:hint="eastAsia"/>
                <w:color w:val="000000"/>
              </w:rPr>
              <w:t>文章至少</w:t>
            </w:r>
            <w:r w:rsidRPr="00E37E56">
              <w:rPr>
                <w:color w:val="000000"/>
              </w:rPr>
              <w:t>2</w:t>
            </w:r>
            <w:r w:rsidRPr="00E37E56">
              <w:rPr>
                <w:rFonts w:cs="宋体" w:hint="eastAsia"/>
                <w:color w:val="000000"/>
              </w:rPr>
              <w:t>篇。具备较好的英文阅读和写作能力，能够即时跟踪本领域前沿研究动态。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</w:rPr>
            </w:pPr>
            <w:r w:rsidRPr="00E37E56">
              <w:rPr>
                <w:rFonts w:cs="宋体" w:hint="eastAsia"/>
                <w:color w:val="000000"/>
              </w:rPr>
              <w:t>侯老师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color w:val="000000"/>
              </w:rPr>
              <w:t>houxl@scib.ac.cn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rFonts w:ascii="仿宋_GB2312" w:eastAsia="仿宋_GB2312" w:hAnsi="宋体"/>
                <w:color w:val="00000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648" w:type="dxa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44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植物病理组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李建雄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</w:rPr>
              <w:t>助理研究员</w:t>
            </w:r>
            <w:r w:rsidRPr="00E37E56">
              <w:rPr>
                <w:color w:val="000000"/>
              </w:rPr>
              <w:t>1</w:t>
            </w:r>
            <w:r w:rsidRPr="00E37E56"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植物分子生物学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博士学位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具有很强的植物分子生物学背景，</w:t>
            </w:r>
            <w:r w:rsidRPr="00E37E56">
              <w:rPr>
                <w:rFonts w:cs="宋体" w:hint="eastAsia"/>
              </w:rPr>
              <w:t>符合中科院华南植物园助理研究员任职条件的相关要求。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李老师</w:t>
            </w:r>
          </w:p>
          <w:p w:rsidR="008077A5" w:rsidRPr="00E37E56" w:rsidRDefault="008077A5" w:rsidP="00FD4D33">
            <w:pPr>
              <w:spacing w:line="240" w:lineRule="atLeast"/>
            </w:pPr>
            <w:r w:rsidRPr="00E37E56">
              <w:t>jxli@scbg.ac.cn</w:t>
            </w: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直到有合适的人为止</w:t>
            </w:r>
          </w:p>
        </w:tc>
      </w:tr>
      <w:tr w:rsidR="008077A5" w:rsidRPr="00C1392E" w:rsidTr="00FD4D33">
        <w:trPr>
          <w:trHeight w:val="772"/>
        </w:trPr>
        <w:tc>
          <w:tcPr>
            <w:tcW w:w="2088" w:type="dxa"/>
            <w:gridSpan w:val="2"/>
            <w:vMerge w:val="restart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标本馆</w:t>
            </w:r>
          </w:p>
        </w:tc>
        <w:tc>
          <w:tcPr>
            <w:tcW w:w="900" w:type="dxa"/>
            <w:vMerge w:val="restart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张奠湘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标本管理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人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生物学及相关专业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硕士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以第一作者身份在核心刊物上发表学术论文</w:t>
            </w:r>
            <w:r w:rsidRPr="00E37E56">
              <w:rPr>
                <w:kern w:val="0"/>
              </w:rPr>
              <w:t>1</w:t>
            </w:r>
            <w:r w:rsidRPr="00E37E56">
              <w:rPr>
                <w:rFonts w:cs="宋体" w:hint="eastAsia"/>
                <w:kern w:val="0"/>
              </w:rPr>
              <w:t>篇或以上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张老师，</w:t>
            </w:r>
            <w:r w:rsidRPr="00E37E56">
              <w:t>dx-zhang@scbg.ac.cn</w:t>
            </w:r>
          </w:p>
        </w:tc>
        <w:tc>
          <w:tcPr>
            <w:tcW w:w="1276" w:type="dxa"/>
            <w:vMerge w:val="restart"/>
          </w:tcPr>
          <w:p w:rsidR="008077A5" w:rsidRDefault="008077A5" w:rsidP="00FD4D33">
            <w:pPr>
              <w:spacing w:line="240" w:lineRule="atLeast"/>
              <w:ind w:leftChars="2500" w:left="5250"/>
              <w:jc w:val="left"/>
              <w:rPr>
                <w:rFonts w:ascii="宋体"/>
                <w:kern w:val="0"/>
              </w:rPr>
            </w:pPr>
          </w:p>
          <w:p w:rsidR="008077A5" w:rsidRPr="00E37E56" w:rsidRDefault="008077A5" w:rsidP="00FD4D33">
            <w:pPr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项目聘用</w:t>
            </w:r>
          </w:p>
        </w:tc>
      </w:tr>
      <w:tr w:rsidR="008077A5" w:rsidRPr="00C1392E" w:rsidTr="00FD4D33">
        <w:trPr>
          <w:trHeight w:val="772"/>
        </w:trPr>
        <w:tc>
          <w:tcPr>
            <w:tcW w:w="2088" w:type="dxa"/>
            <w:gridSpan w:val="2"/>
            <w:vMerge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900" w:type="dxa"/>
            <w:vMerge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模式标本整理与标本鉴定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人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植物分类学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以第一作者身份至少发表一篇经典分类学</w:t>
            </w:r>
            <w:r w:rsidRPr="00E37E56">
              <w:rPr>
                <w:kern w:val="0"/>
              </w:rPr>
              <w:t>SCI</w:t>
            </w:r>
            <w:r w:rsidRPr="00E37E56">
              <w:rPr>
                <w:rFonts w:cs="宋体" w:hint="eastAsia"/>
                <w:kern w:val="0"/>
              </w:rPr>
              <w:t>论文，熟悉命名法规；其它条件等同助理研究员入园标准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  <w:jc w:val="left"/>
            </w:pPr>
            <w:r w:rsidRPr="00E37E56">
              <w:rPr>
                <w:rFonts w:cs="宋体" w:hint="eastAsia"/>
              </w:rPr>
              <w:t>张老师，</w:t>
            </w:r>
            <w:r w:rsidRPr="00E37E56">
              <w:t>dx-zhang@scbg.ac.cn</w:t>
            </w:r>
          </w:p>
        </w:tc>
        <w:tc>
          <w:tcPr>
            <w:tcW w:w="1276" w:type="dxa"/>
            <w:vMerge/>
          </w:tcPr>
          <w:p w:rsidR="008077A5" w:rsidRPr="00E37E56" w:rsidRDefault="008077A5" w:rsidP="00FD4D33">
            <w:pPr>
              <w:rPr>
                <w:rFonts w:ascii="宋体"/>
                <w:kern w:val="0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2088" w:type="dxa"/>
            <w:gridSpan w:val="2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公共实验室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徐信兰</w:t>
            </w: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  <w:r w:rsidRPr="00E37E56">
              <w:rPr>
                <w:rFonts w:cs="宋体" w:hint="eastAsia"/>
                <w:color w:val="000000"/>
                <w:kern w:val="0"/>
              </w:rPr>
              <w:t>仪器管理</w:t>
            </w:r>
            <w:r w:rsidRPr="00E37E56">
              <w:rPr>
                <w:color w:val="000000"/>
                <w:kern w:val="0"/>
              </w:rPr>
              <w:t>1</w:t>
            </w:r>
            <w:r w:rsidRPr="00E37E56">
              <w:rPr>
                <w:rFonts w:cs="宋体" w:hint="eastAsia"/>
                <w:color w:val="000000"/>
                <w:kern w:val="0"/>
              </w:rPr>
              <w:t>人</w:t>
            </w: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生物学或分析化学</w:t>
            </w: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rPr>
                <w:rFonts w:cs="宋体" w:hint="eastAsia"/>
              </w:rPr>
              <w:t>博士</w:t>
            </w:r>
          </w:p>
        </w:tc>
        <w:tc>
          <w:tcPr>
            <w:tcW w:w="4851" w:type="dxa"/>
          </w:tcPr>
          <w:p w:rsidR="008077A5" w:rsidRPr="00E37E56" w:rsidRDefault="008077A5" w:rsidP="00FD4D33">
            <w:pPr>
              <w:numPr>
                <w:ilvl w:val="0"/>
                <w:numId w:val="15"/>
              </w:num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具有生物学或仪器分析化学相关专业；</w:t>
            </w:r>
          </w:p>
          <w:p w:rsidR="008077A5" w:rsidRPr="00E37E56" w:rsidRDefault="008077A5" w:rsidP="00FD4D33">
            <w:pPr>
              <w:numPr>
                <w:ilvl w:val="0"/>
                <w:numId w:val="15"/>
              </w:num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具有较强的学习与沟通能力，对科研及仪器管理有好的想法；</w:t>
            </w:r>
            <w:r w:rsidRPr="00E37E56">
              <w:rPr>
                <w:kern w:val="0"/>
              </w:rPr>
              <w:t xml:space="preserve"> </w:t>
            </w:r>
          </w:p>
          <w:p w:rsidR="008077A5" w:rsidRPr="00E37E56" w:rsidRDefault="008077A5" w:rsidP="00FD4D33">
            <w:pPr>
              <w:numPr>
                <w:ilvl w:val="0"/>
                <w:numId w:val="15"/>
              </w:numPr>
              <w:spacing w:line="240" w:lineRule="atLeast"/>
              <w:jc w:val="left"/>
              <w:rPr>
                <w:kern w:val="0"/>
              </w:rPr>
            </w:pPr>
            <w:r w:rsidRPr="00E37E56">
              <w:rPr>
                <w:rFonts w:cs="宋体" w:hint="eastAsia"/>
                <w:kern w:val="0"/>
              </w:rPr>
              <w:t>博士学位，</w:t>
            </w:r>
            <w:r w:rsidRPr="00E37E56">
              <w:rPr>
                <w:rFonts w:cs="宋体" w:hint="eastAsia"/>
                <w:color w:val="000000"/>
                <w:kern w:val="0"/>
              </w:rPr>
              <w:t>年龄在</w:t>
            </w:r>
            <w:r w:rsidRPr="00E37E56">
              <w:rPr>
                <w:color w:val="000000"/>
                <w:kern w:val="0"/>
              </w:rPr>
              <w:t>30</w:t>
            </w:r>
            <w:r w:rsidRPr="00E37E56">
              <w:rPr>
                <w:rFonts w:cs="宋体" w:hint="eastAsia"/>
                <w:color w:val="000000"/>
                <w:kern w:val="0"/>
              </w:rPr>
              <w:t>岁以下</w:t>
            </w:r>
            <w:r w:rsidRPr="00E37E56">
              <w:rPr>
                <w:rFonts w:cs="宋体" w:hint="eastAsia"/>
                <w:kern w:val="0"/>
              </w:rPr>
              <w:t>。</w:t>
            </w: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  <w:r w:rsidRPr="00E37E56">
              <w:t>xxl@scib.ac.cn</w:t>
            </w:r>
          </w:p>
        </w:tc>
        <w:tc>
          <w:tcPr>
            <w:tcW w:w="1276" w:type="dxa"/>
            <w:vMerge/>
          </w:tcPr>
          <w:p w:rsidR="008077A5" w:rsidRPr="003518D3" w:rsidRDefault="008077A5" w:rsidP="00FD4D33">
            <w:pPr>
              <w:rPr>
                <w:rFonts w:ascii="宋体"/>
              </w:rPr>
            </w:pPr>
          </w:p>
        </w:tc>
      </w:tr>
      <w:tr w:rsidR="008077A5" w:rsidRPr="00C1392E" w:rsidTr="00FD4D33">
        <w:trPr>
          <w:trHeight w:val="772"/>
        </w:trPr>
        <w:tc>
          <w:tcPr>
            <w:tcW w:w="2088" w:type="dxa"/>
            <w:gridSpan w:val="2"/>
            <w:vAlign w:val="center"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kern w:val="0"/>
              </w:rPr>
            </w:pPr>
          </w:p>
        </w:tc>
        <w:tc>
          <w:tcPr>
            <w:tcW w:w="1118" w:type="dxa"/>
            <w:vAlign w:val="center"/>
          </w:tcPr>
          <w:p w:rsidR="008077A5" w:rsidRPr="00E37E56" w:rsidRDefault="008077A5" w:rsidP="00FD4D33">
            <w:pPr>
              <w:spacing w:line="240" w:lineRule="atLeast"/>
              <w:rPr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900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4851" w:type="dxa"/>
          </w:tcPr>
          <w:p w:rsidR="008077A5" w:rsidRPr="00E37E56" w:rsidRDefault="008077A5" w:rsidP="00FD4D33">
            <w:pPr>
              <w:spacing w:line="240" w:lineRule="atLeast"/>
              <w:ind w:firstLine="420"/>
              <w:jc w:val="left"/>
              <w:rPr>
                <w:kern w:val="0"/>
              </w:rPr>
            </w:pPr>
          </w:p>
        </w:tc>
        <w:tc>
          <w:tcPr>
            <w:tcW w:w="2045" w:type="dxa"/>
            <w:vAlign w:val="center"/>
          </w:tcPr>
          <w:p w:rsidR="008077A5" w:rsidRPr="00E37E56" w:rsidRDefault="008077A5" w:rsidP="00FD4D33">
            <w:pPr>
              <w:spacing w:line="240" w:lineRule="atLeast"/>
            </w:pPr>
          </w:p>
        </w:tc>
        <w:tc>
          <w:tcPr>
            <w:tcW w:w="1276" w:type="dxa"/>
          </w:tcPr>
          <w:p w:rsidR="008077A5" w:rsidRPr="00E37E56" w:rsidRDefault="008077A5" w:rsidP="00FD4D33">
            <w:pPr>
              <w:spacing w:line="240" w:lineRule="atLeast"/>
              <w:ind w:leftChars="2500" w:left="5250"/>
              <w:jc w:val="left"/>
              <w:rPr>
                <w:rFonts w:ascii="宋体"/>
                <w:kern w:val="0"/>
              </w:rPr>
            </w:pPr>
          </w:p>
        </w:tc>
      </w:tr>
    </w:tbl>
    <w:p w:rsidR="008077A5" w:rsidRPr="00E37E56" w:rsidRDefault="008077A5" w:rsidP="0030528A">
      <w:pPr>
        <w:spacing w:line="240" w:lineRule="atLeast"/>
        <w:ind w:leftChars="2500" w:left="5250"/>
        <w:jc w:val="left"/>
      </w:pPr>
    </w:p>
    <w:p w:rsidR="008077A5" w:rsidRDefault="008077A5" w:rsidP="0030528A">
      <w:pPr>
        <w:spacing w:line="360" w:lineRule="auto"/>
        <w:ind w:right="560" w:firstLineChars="1750" w:firstLine="3675"/>
        <w:sectPr w:rsidR="008077A5" w:rsidSect="0030528A">
          <w:pgSz w:w="16838" w:h="11906" w:orient="landscape"/>
          <w:pgMar w:top="1588" w:right="1361" w:bottom="1474" w:left="1361" w:header="851" w:footer="1588" w:gutter="0"/>
          <w:pgNumType w:fmt="numberInDash" w:start="1"/>
          <w:cols w:space="425"/>
          <w:docGrid w:linePitch="312"/>
        </w:sectPr>
      </w:pPr>
    </w:p>
    <w:p w:rsidR="008077A5" w:rsidRPr="00513E06" w:rsidRDefault="008077A5" w:rsidP="0030528A"/>
    <w:p w:rsidR="008077A5" w:rsidRPr="00513E06" w:rsidRDefault="008077A5" w:rsidP="0030528A">
      <w:pPr>
        <w:spacing w:line="500" w:lineRule="exact"/>
        <w:jc w:val="center"/>
        <w:rPr>
          <w:rFonts w:eastAsia="华文中宋"/>
          <w:b/>
          <w:bCs/>
          <w:sz w:val="36"/>
          <w:szCs w:val="36"/>
        </w:rPr>
      </w:pPr>
      <w:r w:rsidRPr="00513E06">
        <w:rPr>
          <w:rFonts w:eastAsia="华文中宋" w:cs="华文中宋" w:hint="eastAsia"/>
          <w:b/>
          <w:bCs/>
          <w:sz w:val="36"/>
          <w:szCs w:val="36"/>
        </w:rPr>
        <w:t>中国科学院华南植物园岗位应聘申请表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4"/>
        <w:gridCol w:w="646"/>
        <w:gridCol w:w="216"/>
        <w:gridCol w:w="826"/>
        <w:gridCol w:w="945"/>
        <w:gridCol w:w="900"/>
        <w:gridCol w:w="466"/>
        <w:gridCol w:w="64"/>
        <w:gridCol w:w="670"/>
        <w:gridCol w:w="521"/>
        <w:gridCol w:w="214"/>
        <w:gridCol w:w="110"/>
        <w:gridCol w:w="475"/>
        <w:gridCol w:w="150"/>
        <w:gridCol w:w="735"/>
        <w:gridCol w:w="1785"/>
      </w:tblGrid>
      <w:tr w:rsidR="008077A5" w:rsidRPr="00640EAD" w:rsidTr="00FD4D33">
        <w:trPr>
          <w:cantSplit/>
          <w:trHeight w:val="624"/>
          <w:jc w:val="center"/>
        </w:trPr>
        <w:tc>
          <w:tcPr>
            <w:tcW w:w="734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88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曾用名</w:t>
            </w:r>
          </w:p>
        </w:tc>
        <w:tc>
          <w:tcPr>
            <w:tcW w:w="1366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735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5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籍贯</w:t>
            </w:r>
          </w:p>
        </w:tc>
        <w:tc>
          <w:tcPr>
            <w:tcW w:w="735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近期一寸免冠</w:t>
            </w:r>
          </w:p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正面照片（内部人员可不贴）</w:t>
            </w:r>
          </w:p>
        </w:tc>
      </w:tr>
      <w:tr w:rsidR="008077A5" w:rsidRPr="00640EAD" w:rsidTr="00FD4D33">
        <w:trPr>
          <w:cantSplit/>
          <w:trHeight w:val="624"/>
          <w:jc w:val="center"/>
        </w:trPr>
        <w:tc>
          <w:tcPr>
            <w:tcW w:w="734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1688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参加工作时间</w:t>
            </w:r>
          </w:p>
        </w:tc>
        <w:tc>
          <w:tcPr>
            <w:tcW w:w="1366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color w:val="000000"/>
                <w:sz w:val="24"/>
                <w:szCs w:val="24"/>
              </w:rPr>
              <w:t xml:space="preserve">   </w:t>
            </w: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年</w:t>
            </w:r>
            <w:r w:rsidRPr="00513E06">
              <w:rPr>
                <w:color w:val="000000"/>
                <w:sz w:val="24"/>
                <w:szCs w:val="24"/>
              </w:rPr>
              <w:t xml:space="preserve">  </w:t>
            </w: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月</w:t>
            </w:r>
          </w:p>
        </w:tc>
        <w:tc>
          <w:tcPr>
            <w:tcW w:w="1255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政治面貌</w:t>
            </w:r>
          </w:p>
        </w:tc>
        <w:tc>
          <w:tcPr>
            <w:tcW w:w="1684" w:type="dxa"/>
            <w:gridSpan w:val="5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vMerge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cantSplit/>
          <w:trHeight w:val="624"/>
          <w:jc w:val="center"/>
        </w:trPr>
        <w:tc>
          <w:tcPr>
            <w:tcW w:w="734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学历</w:t>
            </w:r>
          </w:p>
        </w:tc>
        <w:tc>
          <w:tcPr>
            <w:tcW w:w="862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学位</w:t>
            </w:r>
          </w:p>
        </w:tc>
        <w:tc>
          <w:tcPr>
            <w:tcW w:w="945" w:type="dxa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毕业学校</w:t>
            </w:r>
          </w:p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及</w:t>
            </w:r>
            <w:r w:rsidRPr="00513E06">
              <w:rPr>
                <w:color w:val="000000"/>
                <w:sz w:val="24"/>
                <w:szCs w:val="24"/>
              </w:rPr>
              <w:t xml:space="preserve"> </w:t>
            </w: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专</w:t>
            </w:r>
            <w:r w:rsidRPr="00513E06">
              <w:rPr>
                <w:color w:val="000000"/>
                <w:sz w:val="24"/>
                <w:szCs w:val="24"/>
              </w:rPr>
              <w:t xml:space="preserve"> </w:t>
            </w: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2939" w:type="dxa"/>
            <w:gridSpan w:val="8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vMerge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cantSplit/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婚姻状况</w:t>
            </w:r>
          </w:p>
        </w:tc>
        <w:tc>
          <w:tcPr>
            <w:tcW w:w="1771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本人户口</w:t>
            </w:r>
          </w:p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所在地</w:t>
            </w:r>
          </w:p>
        </w:tc>
        <w:tc>
          <w:tcPr>
            <w:tcW w:w="2939" w:type="dxa"/>
            <w:gridSpan w:val="8"/>
            <w:vAlign w:val="center"/>
          </w:tcPr>
          <w:p w:rsidR="008077A5" w:rsidRPr="00513E06" w:rsidRDefault="008077A5" w:rsidP="00FD4D3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vMerge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配偶姓名及工作单位</w:t>
            </w:r>
          </w:p>
        </w:tc>
        <w:tc>
          <w:tcPr>
            <w:tcW w:w="3137" w:type="dxa"/>
            <w:gridSpan w:val="4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  <w:gridSpan w:val="6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配偶户口</w:t>
            </w:r>
          </w:p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所在地</w:t>
            </w:r>
          </w:p>
        </w:tc>
        <w:tc>
          <w:tcPr>
            <w:tcW w:w="2670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有何专长</w:t>
            </w:r>
          </w:p>
        </w:tc>
        <w:tc>
          <w:tcPr>
            <w:tcW w:w="7861" w:type="dxa"/>
            <w:gridSpan w:val="1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现工作单位</w:t>
            </w:r>
          </w:p>
        </w:tc>
        <w:tc>
          <w:tcPr>
            <w:tcW w:w="2671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gridSpan w:val="7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</w:rPr>
            </w:pPr>
            <w:r w:rsidRPr="00513E06">
              <w:rPr>
                <w:rFonts w:cs="宋体" w:hint="eastAsia"/>
                <w:color w:val="000000"/>
              </w:rPr>
              <w:t>与华南植物园职工有无直系血亲关系、三代以内旁系血亲关系以及近姻亲关系，如有，请列出</w:t>
            </w:r>
          </w:p>
        </w:tc>
        <w:tc>
          <w:tcPr>
            <w:tcW w:w="2670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4733" w:type="dxa"/>
            <w:gridSpan w:val="7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现专业技术职务或职员职级及任职时间</w:t>
            </w:r>
          </w:p>
        </w:tc>
        <w:tc>
          <w:tcPr>
            <w:tcW w:w="4724" w:type="dxa"/>
            <w:gridSpan w:val="9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应聘岗位</w:t>
            </w:r>
          </w:p>
        </w:tc>
        <w:tc>
          <w:tcPr>
            <w:tcW w:w="7861" w:type="dxa"/>
            <w:gridSpan w:val="1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trHeight w:val="624"/>
          <w:jc w:val="center"/>
        </w:trPr>
        <w:tc>
          <w:tcPr>
            <w:tcW w:w="1596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3137" w:type="dxa"/>
            <w:gridSpan w:val="4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  <w:gridSpan w:val="6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  <w:r w:rsidRPr="00513E06">
              <w:rPr>
                <w:rFonts w:cs="宋体" w:hint="eastAsia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670" w:type="dxa"/>
            <w:gridSpan w:val="3"/>
            <w:vAlign w:val="center"/>
          </w:tcPr>
          <w:p w:rsidR="008077A5" w:rsidRPr="00513E06" w:rsidRDefault="008077A5" w:rsidP="00FD4D3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077A5" w:rsidRPr="00640EAD" w:rsidTr="00FD4D33">
        <w:trPr>
          <w:cantSplit/>
          <w:trHeight w:val="2882"/>
          <w:jc w:val="center"/>
        </w:trPr>
        <w:tc>
          <w:tcPr>
            <w:tcW w:w="9457" w:type="dxa"/>
            <w:gridSpan w:val="16"/>
          </w:tcPr>
          <w:p w:rsidR="008077A5" w:rsidRPr="00513E06" w:rsidRDefault="008077A5" w:rsidP="00FD4D33">
            <w:pPr>
              <w:widowControl/>
              <w:rPr>
                <w:rFonts w:eastAsia="仿宋_GB2312"/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学习经历（从高中开始，包括时间</w:t>
            </w:r>
            <w:r w:rsidRPr="00513E06">
              <w:rPr>
                <w:sz w:val="24"/>
                <w:szCs w:val="24"/>
              </w:rPr>
              <w:t>(</w:t>
            </w:r>
            <w:r w:rsidRPr="00513E06">
              <w:rPr>
                <w:rFonts w:cs="宋体" w:hint="eastAsia"/>
                <w:sz w:val="24"/>
                <w:szCs w:val="24"/>
              </w:rPr>
              <w:t>填写到月份</w:t>
            </w:r>
            <w:r w:rsidRPr="00513E06">
              <w:rPr>
                <w:sz w:val="24"/>
                <w:szCs w:val="24"/>
              </w:rPr>
              <w:t>)</w:t>
            </w:r>
            <w:r w:rsidRPr="00513E06">
              <w:rPr>
                <w:rFonts w:cs="宋体" w:hint="eastAsia"/>
                <w:sz w:val="24"/>
                <w:szCs w:val="24"/>
              </w:rPr>
              <w:t>、所在学校、专业、学历、学位）</w:t>
            </w:r>
          </w:p>
        </w:tc>
      </w:tr>
      <w:tr w:rsidR="008077A5" w:rsidRPr="00640EAD" w:rsidTr="00FD4D33">
        <w:trPr>
          <w:cantSplit/>
          <w:trHeight w:val="2395"/>
          <w:jc w:val="center"/>
        </w:trPr>
        <w:tc>
          <w:tcPr>
            <w:tcW w:w="9457" w:type="dxa"/>
            <w:gridSpan w:val="16"/>
          </w:tcPr>
          <w:p w:rsidR="008077A5" w:rsidRPr="00513E06" w:rsidRDefault="008077A5" w:rsidP="00FD4D33">
            <w:pPr>
              <w:rPr>
                <w:rFonts w:eastAsia="仿宋_GB2312"/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工作经历（包括时间</w:t>
            </w:r>
            <w:r w:rsidRPr="00513E06">
              <w:rPr>
                <w:sz w:val="24"/>
                <w:szCs w:val="24"/>
              </w:rPr>
              <w:t>(</w:t>
            </w:r>
            <w:r w:rsidRPr="00513E06">
              <w:rPr>
                <w:rFonts w:cs="宋体" w:hint="eastAsia"/>
                <w:sz w:val="24"/>
                <w:szCs w:val="24"/>
              </w:rPr>
              <w:t>填写到月份</w:t>
            </w:r>
            <w:r w:rsidRPr="00513E06">
              <w:rPr>
                <w:sz w:val="24"/>
                <w:szCs w:val="24"/>
              </w:rPr>
              <w:t>)</w:t>
            </w:r>
            <w:r w:rsidRPr="00513E06">
              <w:rPr>
                <w:rFonts w:cs="宋体" w:hint="eastAsia"/>
                <w:sz w:val="24"/>
                <w:szCs w:val="24"/>
              </w:rPr>
              <w:t>、工作单位、职务）</w:t>
            </w:r>
          </w:p>
        </w:tc>
      </w:tr>
      <w:tr w:rsidR="008077A5" w:rsidRPr="00640EAD" w:rsidTr="00FD4D33">
        <w:trPr>
          <w:cantSplit/>
          <w:trHeight w:val="3255"/>
          <w:jc w:val="center"/>
        </w:trPr>
        <w:tc>
          <w:tcPr>
            <w:tcW w:w="9457" w:type="dxa"/>
            <w:gridSpan w:val="16"/>
          </w:tcPr>
          <w:p w:rsidR="008077A5" w:rsidRPr="00513E06" w:rsidRDefault="008077A5" w:rsidP="00FD4D33">
            <w:pPr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代表性工作介绍（含论文、报告、奖项等）。</w:t>
            </w:r>
            <w:r w:rsidRPr="00513E06">
              <w:rPr>
                <w:rFonts w:ascii="仿宋_GB2312" w:eastAsia="仿宋_GB2312" w:cs="仿宋_GB2312" w:hint="eastAsia"/>
                <w:color w:val="000000"/>
                <w:sz w:val="24"/>
                <w:szCs w:val="24"/>
              </w:rPr>
              <w:t>科研人员主要写发表</w:t>
            </w:r>
            <w:r w:rsidRPr="00513E06">
              <w:rPr>
                <w:rFonts w:ascii="仿宋_GB2312" w:eastAsia="仿宋_GB2312" w:cs="仿宋_GB2312"/>
                <w:color w:val="000000"/>
                <w:sz w:val="24"/>
                <w:szCs w:val="24"/>
              </w:rPr>
              <w:t>SCI</w:t>
            </w:r>
            <w:r w:rsidRPr="00513E06">
              <w:rPr>
                <w:rFonts w:ascii="仿宋_GB2312" w:eastAsia="仿宋_GB2312" w:cs="仿宋_GB2312" w:hint="eastAsia"/>
                <w:color w:val="000000"/>
                <w:sz w:val="24"/>
                <w:szCs w:val="24"/>
              </w:rPr>
              <w:t>论文（请按参考文献格式填写，代表作需附全文）、专著、专利、获奖成果、承担项目等</w:t>
            </w:r>
          </w:p>
          <w:p w:rsidR="008077A5" w:rsidRPr="00513E06" w:rsidRDefault="008077A5" w:rsidP="00FD4D33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8077A5" w:rsidRPr="00640EAD" w:rsidTr="00FD4D33">
        <w:trPr>
          <w:cantSplit/>
          <w:trHeight w:val="4936"/>
          <w:jc w:val="center"/>
        </w:trPr>
        <w:tc>
          <w:tcPr>
            <w:tcW w:w="9457" w:type="dxa"/>
            <w:gridSpan w:val="16"/>
          </w:tcPr>
          <w:p w:rsidR="008077A5" w:rsidRPr="00513E06" w:rsidRDefault="008077A5" w:rsidP="00FD4D33">
            <w:pPr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应聘岗位陈述（简述对岗位的理解、个人应聘优势、工作设想等，不够可另附纸）</w:t>
            </w:r>
          </w:p>
          <w:p w:rsidR="008077A5" w:rsidRPr="00513E06" w:rsidRDefault="008077A5" w:rsidP="00FD4D33">
            <w:pPr>
              <w:rPr>
                <w:sz w:val="24"/>
                <w:szCs w:val="24"/>
              </w:rPr>
            </w:pPr>
          </w:p>
        </w:tc>
      </w:tr>
      <w:tr w:rsidR="008077A5" w:rsidRPr="00640EAD" w:rsidTr="00FD4D33">
        <w:trPr>
          <w:cantSplit/>
          <w:trHeight w:val="2112"/>
          <w:jc w:val="center"/>
        </w:trPr>
        <w:tc>
          <w:tcPr>
            <w:tcW w:w="9457" w:type="dxa"/>
            <w:gridSpan w:val="16"/>
          </w:tcPr>
          <w:p w:rsidR="008077A5" w:rsidRPr="00513E06" w:rsidRDefault="008077A5" w:rsidP="00FD4D33">
            <w:pPr>
              <w:spacing w:beforeLines="50"/>
              <w:ind w:firstLineChars="150" w:firstLine="360"/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本人承诺：以上填写内容属实，如有作假或捏造，由本人愿承担一切后果并接受聘用单位的任何处理。</w:t>
            </w:r>
          </w:p>
          <w:p w:rsidR="008077A5" w:rsidRPr="00513E06" w:rsidRDefault="008077A5" w:rsidP="00FD4D33">
            <w:pPr>
              <w:spacing w:beforeLines="50"/>
              <w:ind w:firstLineChars="150" w:firstLine="360"/>
              <w:rPr>
                <w:sz w:val="24"/>
                <w:szCs w:val="24"/>
              </w:rPr>
            </w:pPr>
          </w:p>
          <w:p w:rsidR="008077A5" w:rsidRPr="00513E06" w:rsidRDefault="008077A5" w:rsidP="00FD4D33">
            <w:pPr>
              <w:tabs>
                <w:tab w:val="left" w:pos="7140"/>
              </w:tabs>
              <w:spacing w:beforeLines="50"/>
              <w:ind w:right="-421"/>
              <w:rPr>
                <w:sz w:val="24"/>
                <w:szCs w:val="24"/>
              </w:rPr>
            </w:pPr>
            <w:r w:rsidRPr="00513E06">
              <w:rPr>
                <w:sz w:val="24"/>
                <w:szCs w:val="24"/>
              </w:rPr>
              <w:t xml:space="preserve">                                         </w:t>
            </w:r>
            <w:r w:rsidRPr="00513E06">
              <w:rPr>
                <w:rFonts w:cs="宋体" w:hint="eastAsia"/>
                <w:sz w:val="24"/>
                <w:szCs w:val="24"/>
              </w:rPr>
              <w:t>申请人签名：</w:t>
            </w:r>
            <w:r w:rsidRPr="00513E06">
              <w:rPr>
                <w:sz w:val="24"/>
                <w:szCs w:val="24"/>
              </w:rPr>
              <w:t xml:space="preserve">              </w:t>
            </w:r>
          </w:p>
          <w:p w:rsidR="008077A5" w:rsidRPr="00513E06" w:rsidRDefault="008077A5" w:rsidP="00FD4D33">
            <w:pPr>
              <w:tabs>
                <w:tab w:val="left" w:pos="7140"/>
              </w:tabs>
              <w:spacing w:beforeLines="50"/>
              <w:ind w:right="-1"/>
              <w:jc w:val="right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年</w:t>
            </w:r>
            <w:r w:rsidRPr="00513E06">
              <w:rPr>
                <w:sz w:val="24"/>
                <w:szCs w:val="24"/>
              </w:rPr>
              <w:t xml:space="preserve">     </w:t>
            </w:r>
            <w:r w:rsidRPr="00513E06">
              <w:rPr>
                <w:rFonts w:cs="宋体" w:hint="eastAsia"/>
                <w:sz w:val="24"/>
                <w:szCs w:val="24"/>
              </w:rPr>
              <w:t>月</w:t>
            </w:r>
            <w:r w:rsidRPr="00513E06">
              <w:rPr>
                <w:sz w:val="24"/>
                <w:szCs w:val="24"/>
              </w:rPr>
              <w:t xml:space="preserve">    </w:t>
            </w:r>
            <w:r w:rsidRPr="00513E06">
              <w:rPr>
                <w:rFonts w:cs="宋体" w:hint="eastAsia"/>
                <w:sz w:val="24"/>
                <w:szCs w:val="24"/>
              </w:rPr>
              <w:t>日</w:t>
            </w:r>
          </w:p>
        </w:tc>
      </w:tr>
      <w:tr w:rsidR="008077A5" w:rsidRPr="00640EAD" w:rsidTr="00FD4D33">
        <w:trPr>
          <w:cantSplit/>
          <w:trHeight w:val="1827"/>
          <w:jc w:val="center"/>
        </w:trPr>
        <w:tc>
          <w:tcPr>
            <w:tcW w:w="1380" w:type="dxa"/>
            <w:gridSpan w:val="2"/>
            <w:vAlign w:val="center"/>
          </w:tcPr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用人部门</w:t>
            </w:r>
          </w:p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审核意见</w:t>
            </w:r>
          </w:p>
        </w:tc>
        <w:tc>
          <w:tcPr>
            <w:tcW w:w="3417" w:type="dxa"/>
            <w:gridSpan w:val="6"/>
            <w:vAlign w:val="center"/>
          </w:tcPr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</w:p>
          <w:p w:rsidR="008077A5" w:rsidRPr="00513E06" w:rsidRDefault="008077A5" w:rsidP="00FD4D33">
            <w:pPr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负责人：</w:t>
            </w:r>
          </w:p>
          <w:p w:rsidR="008077A5" w:rsidRPr="00513E06" w:rsidRDefault="008077A5" w:rsidP="00FD4D33">
            <w:pPr>
              <w:jc w:val="right"/>
              <w:rPr>
                <w:sz w:val="24"/>
                <w:szCs w:val="24"/>
              </w:rPr>
            </w:pPr>
            <w:r w:rsidRPr="00513E06">
              <w:rPr>
                <w:sz w:val="24"/>
                <w:szCs w:val="24"/>
              </w:rPr>
              <w:t xml:space="preserve">     </w:t>
            </w:r>
            <w:r w:rsidRPr="00513E06">
              <w:rPr>
                <w:color w:val="FFFFFF"/>
                <w:sz w:val="24"/>
                <w:szCs w:val="24"/>
              </w:rPr>
              <w:t xml:space="preserve">  </w:t>
            </w:r>
            <w:r w:rsidRPr="00513E06">
              <w:rPr>
                <w:rFonts w:cs="宋体" w:hint="eastAsia"/>
                <w:color w:val="FFFFFF"/>
                <w:sz w:val="24"/>
                <w:szCs w:val="24"/>
              </w:rPr>
              <w:t>。</w:t>
            </w:r>
            <w:r w:rsidRPr="00513E06">
              <w:rPr>
                <w:color w:val="FFFFFF"/>
                <w:sz w:val="24"/>
                <w:szCs w:val="24"/>
              </w:rPr>
              <w:t xml:space="preserve">  </w:t>
            </w:r>
            <w:r w:rsidRPr="00513E06">
              <w:rPr>
                <w:sz w:val="24"/>
                <w:szCs w:val="24"/>
              </w:rPr>
              <w:t xml:space="preserve">                                         </w:t>
            </w:r>
            <w:r w:rsidRPr="00513E06">
              <w:rPr>
                <w:rFonts w:cs="宋体" w:hint="eastAsia"/>
                <w:sz w:val="24"/>
                <w:szCs w:val="24"/>
              </w:rPr>
              <w:t>年</w:t>
            </w:r>
            <w:r w:rsidRPr="00513E06">
              <w:rPr>
                <w:sz w:val="24"/>
                <w:szCs w:val="24"/>
              </w:rPr>
              <w:t xml:space="preserve">    </w:t>
            </w:r>
            <w:r w:rsidRPr="00513E06">
              <w:rPr>
                <w:rFonts w:cs="宋体" w:hint="eastAsia"/>
                <w:sz w:val="24"/>
                <w:szCs w:val="24"/>
              </w:rPr>
              <w:t>月</w:t>
            </w:r>
            <w:r w:rsidRPr="00513E06">
              <w:rPr>
                <w:sz w:val="24"/>
                <w:szCs w:val="24"/>
              </w:rPr>
              <w:t xml:space="preserve">    </w:t>
            </w:r>
            <w:r w:rsidRPr="00513E06">
              <w:rPr>
                <w:rFonts w:cs="宋体" w:hint="eastAsia"/>
                <w:sz w:val="24"/>
                <w:szCs w:val="24"/>
              </w:rPr>
              <w:t>日</w:t>
            </w:r>
          </w:p>
        </w:tc>
        <w:tc>
          <w:tcPr>
            <w:tcW w:w="1515" w:type="dxa"/>
            <w:gridSpan w:val="4"/>
            <w:vAlign w:val="center"/>
          </w:tcPr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人事部门</w:t>
            </w:r>
          </w:p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审核意见</w:t>
            </w:r>
          </w:p>
        </w:tc>
        <w:tc>
          <w:tcPr>
            <w:tcW w:w="3145" w:type="dxa"/>
            <w:gridSpan w:val="4"/>
            <w:vAlign w:val="center"/>
          </w:tcPr>
          <w:p w:rsidR="008077A5" w:rsidRPr="00513E06" w:rsidRDefault="008077A5" w:rsidP="00FD4D33">
            <w:pPr>
              <w:jc w:val="center"/>
              <w:rPr>
                <w:sz w:val="24"/>
                <w:szCs w:val="24"/>
              </w:rPr>
            </w:pPr>
          </w:p>
          <w:p w:rsidR="008077A5" w:rsidRPr="00513E06" w:rsidRDefault="008077A5" w:rsidP="00FD4D33">
            <w:pPr>
              <w:rPr>
                <w:sz w:val="24"/>
                <w:szCs w:val="24"/>
              </w:rPr>
            </w:pPr>
            <w:r w:rsidRPr="00513E06">
              <w:rPr>
                <w:rFonts w:cs="宋体" w:hint="eastAsia"/>
                <w:sz w:val="24"/>
                <w:szCs w:val="24"/>
              </w:rPr>
              <w:t>负责人：</w:t>
            </w:r>
            <w:r w:rsidRPr="00513E06">
              <w:rPr>
                <w:sz w:val="24"/>
                <w:szCs w:val="24"/>
              </w:rPr>
              <w:t xml:space="preserve"> </w:t>
            </w:r>
          </w:p>
          <w:p w:rsidR="008077A5" w:rsidRPr="00513E06" w:rsidRDefault="008077A5" w:rsidP="00FD4D33">
            <w:pPr>
              <w:jc w:val="right"/>
              <w:rPr>
                <w:sz w:val="24"/>
                <w:szCs w:val="24"/>
              </w:rPr>
            </w:pPr>
            <w:r w:rsidRPr="00513E06">
              <w:rPr>
                <w:sz w:val="24"/>
                <w:szCs w:val="24"/>
              </w:rPr>
              <w:t xml:space="preserve">   </w:t>
            </w:r>
            <w:r w:rsidRPr="00513E06">
              <w:rPr>
                <w:color w:val="FFFFFF"/>
                <w:sz w:val="24"/>
                <w:szCs w:val="24"/>
              </w:rPr>
              <w:t xml:space="preserve">   </w:t>
            </w:r>
            <w:r w:rsidRPr="00513E06">
              <w:rPr>
                <w:rFonts w:cs="宋体" w:hint="eastAsia"/>
                <w:color w:val="FFFFFF"/>
                <w:sz w:val="24"/>
                <w:szCs w:val="24"/>
              </w:rPr>
              <w:t>。</w:t>
            </w:r>
            <w:r w:rsidRPr="00513E06">
              <w:rPr>
                <w:color w:val="FFFFFF"/>
                <w:sz w:val="24"/>
                <w:szCs w:val="24"/>
              </w:rPr>
              <w:t xml:space="preserve">   </w:t>
            </w:r>
            <w:r w:rsidRPr="00513E06">
              <w:rPr>
                <w:sz w:val="24"/>
                <w:szCs w:val="24"/>
              </w:rPr>
              <w:t xml:space="preserve">                                          </w:t>
            </w:r>
            <w:r w:rsidRPr="00513E06">
              <w:rPr>
                <w:rFonts w:cs="宋体" w:hint="eastAsia"/>
                <w:sz w:val="24"/>
                <w:szCs w:val="24"/>
              </w:rPr>
              <w:t>年</w:t>
            </w:r>
            <w:r w:rsidRPr="00513E06">
              <w:rPr>
                <w:sz w:val="24"/>
                <w:szCs w:val="24"/>
              </w:rPr>
              <w:t xml:space="preserve">    </w:t>
            </w:r>
            <w:r w:rsidRPr="00513E06">
              <w:rPr>
                <w:rFonts w:cs="宋体" w:hint="eastAsia"/>
                <w:sz w:val="24"/>
                <w:szCs w:val="24"/>
              </w:rPr>
              <w:t>月</w:t>
            </w:r>
            <w:r w:rsidRPr="00513E06">
              <w:rPr>
                <w:sz w:val="24"/>
                <w:szCs w:val="24"/>
              </w:rPr>
              <w:t xml:space="preserve">    </w:t>
            </w:r>
            <w:r w:rsidRPr="00513E06">
              <w:rPr>
                <w:rFonts w:cs="宋体" w:hint="eastAsia"/>
                <w:sz w:val="24"/>
                <w:szCs w:val="24"/>
              </w:rPr>
              <w:t>日</w:t>
            </w:r>
          </w:p>
        </w:tc>
      </w:tr>
    </w:tbl>
    <w:p w:rsidR="008077A5" w:rsidRPr="00513E06" w:rsidRDefault="008077A5" w:rsidP="0030528A">
      <w:pPr>
        <w:spacing w:line="240" w:lineRule="atLeast"/>
        <w:ind w:hanging="284"/>
        <w:rPr>
          <w:rFonts w:ascii="仿宋_GB2312" w:eastAsia="仿宋_GB2312"/>
        </w:rPr>
      </w:pPr>
      <w:r w:rsidRPr="00513E06">
        <w:rPr>
          <w:rFonts w:ascii="仿宋_GB2312" w:eastAsia="仿宋_GB2312" w:cs="仿宋_GB2312" w:hint="eastAsia"/>
        </w:rPr>
        <w:t>填表</w:t>
      </w:r>
      <w:r w:rsidRPr="00513E06">
        <w:rPr>
          <w:rFonts w:ascii="宋体-18030" w:eastAsia="宋体-18030" w:hAnsi="宋体-18030" w:cs="宋体-18030" w:hint="eastAsia"/>
        </w:rPr>
        <w:t>说明</w:t>
      </w:r>
      <w:r w:rsidRPr="00513E06">
        <w:rPr>
          <w:rFonts w:ascii="仿宋_GB2312" w:eastAsia="仿宋_GB2312" w:cs="仿宋_GB2312" w:hint="eastAsia"/>
        </w:rPr>
        <w:t>：</w:t>
      </w:r>
      <w:r w:rsidRPr="00513E06">
        <w:rPr>
          <w:rFonts w:ascii="仿宋_GB2312" w:eastAsia="仿宋_GB2312" w:cs="仿宋_GB2312"/>
        </w:rPr>
        <w:t>1.</w:t>
      </w:r>
      <w:r w:rsidRPr="00513E06">
        <w:rPr>
          <w:rFonts w:ascii="仿宋_GB2312" w:eastAsia="仿宋_GB2312" w:cs="仿宋_GB2312" w:hint="eastAsia"/>
        </w:rPr>
        <w:t>请如实填写表中每一项内容，至填写日期为止没有的内容请填写“无”。</w:t>
      </w:r>
    </w:p>
    <w:p w:rsidR="008077A5" w:rsidRPr="00513E06" w:rsidRDefault="008077A5" w:rsidP="0030528A">
      <w:pPr>
        <w:spacing w:line="240" w:lineRule="atLeast"/>
        <w:ind w:leftChars="-1" w:left="-2" w:firstLineChars="400" w:firstLine="840"/>
      </w:pPr>
      <w:r w:rsidRPr="00513E06">
        <w:rPr>
          <w:rFonts w:ascii="仿宋_GB2312" w:eastAsia="仿宋_GB2312" w:cs="仿宋_GB2312"/>
        </w:rPr>
        <w:t>2.</w:t>
      </w:r>
      <w:r w:rsidRPr="00513E06">
        <w:rPr>
          <w:rFonts w:ascii="仿宋_GB2312" w:eastAsia="仿宋_GB2312" w:cs="仿宋_GB2312" w:hint="eastAsia"/>
        </w:rPr>
        <w:t>空白栏大小可根据内容作调整，页面不够可加页。</w:t>
      </w:r>
    </w:p>
    <w:p w:rsidR="008077A5" w:rsidRPr="00513E06" w:rsidRDefault="008077A5" w:rsidP="0030528A"/>
    <w:p w:rsidR="008077A5" w:rsidRPr="0030528A" w:rsidRDefault="008077A5" w:rsidP="0030528A">
      <w:pPr>
        <w:spacing w:line="360" w:lineRule="auto"/>
        <w:ind w:right="560" w:firstLineChars="1750" w:firstLine="3675"/>
      </w:pPr>
    </w:p>
    <w:sectPr w:rsidR="008077A5" w:rsidRPr="0030528A" w:rsidSect="005F1C86">
      <w:headerReference w:type="default" r:id="rId14"/>
      <w:footerReference w:type="default" r:id="rId15"/>
      <w:pgSz w:w="11906" w:h="16838"/>
      <w:pgMar w:top="1361" w:right="1474" w:bottom="1361" w:left="1588" w:header="851" w:footer="1588" w:gutter="0"/>
      <w:pgNumType w:fmt="numberInDash"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7A5" w:rsidRDefault="008077A5" w:rsidP="009674EB">
      <w:r>
        <w:separator/>
      </w:r>
    </w:p>
  </w:endnote>
  <w:endnote w:type="continuationSeparator" w:id="0">
    <w:p w:rsidR="008077A5" w:rsidRDefault="008077A5" w:rsidP="00967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Arial Unicode MS"/>
    <w:panose1 w:val="02010609060101010101"/>
    <w:charset w:val="86"/>
    <w:family w:val="modern"/>
    <w:pitch w:val="fixed"/>
    <w:sig w:usb0="800022A7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7A5" w:rsidRPr="00705ECE" w:rsidRDefault="008077A5" w:rsidP="00705ECE">
    <w:pPr>
      <w:pStyle w:val="Footer"/>
      <w:framePr w:w="992" w:h="340" w:hRule="exact" w:wrap="auto" w:vAnchor="text" w:hAnchor="page" w:x="9357" w:y="1"/>
      <w:ind w:right="280"/>
      <w:jc w:val="right"/>
      <w:rPr>
        <w:rStyle w:val="PageNumber"/>
        <w:rFonts w:ascii="宋体"/>
        <w:sz w:val="28"/>
        <w:szCs w:val="28"/>
      </w:rPr>
    </w:pPr>
    <w:r w:rsidRPr="00705ECE">
      <w:rPr>
        <w:rStyle w:val="PageNumber"/>
        <w:rFonts w:ascii="宋体" w:hAnsi="宋体" w:cs="宋体"/>
        <w:sz w:val="28"/>
        <w:szCs w:val="28"/>
      </w:rPr>
      <w:fldChar w:fldCharType="begin"/>
    </w:r>
    <w:r w:rsidRPr="00705ECE">
      <w:rPr>
        <w:rStyle w:val="PageNumber"/>
        <w:rFonts w:ascii="宋体" w:hAnsi="宋体" w:cs="宋体"/>
        <w:sz w:val="28"/>
        <w:szCs w:val="28"/>
      </w:rPr>
      <w:instrText xml:space="preserve">PAGE  </w:instrText>
    </w:r>
    <w:r w:rsidRPr="00705ECE">
      <w:rPr>
        <w:rStyle w:val="PageNumber"/>
        <w:rFonts w:ascii="宋体" w:hAnsi="宋体" w:cs="宋体"/>
        <w:sz w:val="28"/>
        <w:szCs w:val="28"/>
      </w:rPr>
      <w:fldChar w:fldCharType="separate"/>
    </w:r>
    <w:r>
      <w:rPr>
        <w:rStyle w:val="PageNumber"/>
        <w:rFonts w:ascii="宋体" w:hAnsi="宋体" w:cs="宋体"/>
        <w:noProof/>
        <w:sz w:val="28"/>
        <w:szCs w:val="28"/>
      </w:rPr>
      <w:t>- 5 -</w:t>
    </w:r>
    <w:r w:rsidRPr="00705ECE">
      <w:rPr>
        <w:rStyle w:val="PageNumber"/>
        <w:rFonts w:ascii="宋体" w:hAnsi="宋体" w:cs="宋体"/>
        <w:sz w:val="28"/>
        <w:szCs w:val="28"/>
      </w:rPr>
      <w:fldChar w:fldCharType="end"/>
    </w:r>
  </w:p>
  <w:p w:rsidR="008077A5" w:rsidRPr="00705ECE" w:rsidRDefault="008077A5" w:rsidP="00A332A2">
    <w:pPr>
      <w:pStyle w:val="Footer"/>
      <w:ind w:right="360"/>
      <w:rPr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7A5" w:rsidRPr="00705ECE" w:rsidRDefault="008077A5" w:rsidP="00705ECE">
    <w:pPr>
      <w:pStyle w:val="Footer"/>
      <w:framePr w:w="992" w:h="340" w:hRule="exact" w:wrap="auto" w:vAnchor="text" w:hAnchor="page" w:x="9357" w:y="1"/>
      <w:ind w:right="280"/>
      <w:jc w:val="right"/>
      <w:rPr>
        <w:rStyle w:val="PageNumber"/>
        <w:rFonts w:ascii="宋体"/>
        <w:sz w:val="28"/>
        <w:szCs w:val="28"/>
      </w:rPr>
    </w:pPr>
    <w:r w:rsidRPr="00705ECE">
      <w:rPr>
        <w:rStyle w:val="PageNumber"/>
        <w:rFonts w:ascii="宋体" w:hAnsi="宋体" w:cs="宋体"/>
        <w:sz w:val="28"/>
        <w:szCs w:val="28"/>
      </w:rPr>
      <w:fldChar w:fldCharType="begin"/>
    </w:r>
    <w:r w:rsidRPr="00705ECE">
      <w:rPr>
        <w:rStyle w:val="PageNumber"/>
        <w:rFonts w:ascii="宋体" w:hAnsi="宋体" w:cs="宋体"/>
        <w:sz w:val="28"/>
        <w:szCs w:val="28"/>
      </w:rPr>
      <w:instrText xml:space="preserve">PAGE  </w:instrText>
    </w:r>
    <w:r w:rsidRPr="00705ECE">
      <w:rPr>
        <w:rStyle w:val="PageNumber"/>
        <w:rFonts w:ascii="宋体" w:hAnsi="宋体" w:cs="宋体"/>
        <w:sz w:val="28"/>
        <w:szCs w:val="28"/>
      </w:rPr>
      <w:fldChar w:fldCharType="separate"/>
    </w:r>
    <w:r>
      <w:rPr>
        <w:rStyle w:val="PageNumber"/>
        <w:rFonts w:ascii="宋体" w:hAnsi="宋体" w:cs="宋体"/>
        <w:noProof/>
        <w:sz w:val="28"/>
        <w:szCs w:val="28"/>
      </w:rPr>
      <w:t>- 2 -</w:t>
    </w:r>
    <w:r w:rsidRPr="00705ECE">
      <w:rPr>
        <w:rStyle w:val="PageNumber"/>
        <w:rFonts w:ascii="宋体" w:hAnsi="宋体" w:cs="宋体"/>
        <w:sz w:val="28"/>
        <w:szCs w:val="28"/>
      </w:rPr>
      <w:fldChar w:fldCharType="end"/>
    </w:r>
  </w:p>
  <w:p w:rsidR="008077A5" w:rsidRPr="00705ECE" w:rsidRDefault="008077A5" w:rsidP="00A332A2">
    <w:pPr>
      <w:pStyle w:val="Footer"/>
      <w:ind w:right="360"/>
      <w:rPr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7A5" w:rsidRDefault="008077A5" w:rsidP="009674EB">
      <w:r>
        <w:separator/>
      </w:r>
    </w:p>
  </w:footnote>
  <w:footnote w:type="continuationSeparator" w:id="0">
    <w:p w:rsidR="008077A5" w:rsidRDefault="008077A5" w:rsidP="00967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7A5" w:rsidRDefault="008077A5" w:rsidP="00CB731C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7A5" w:rsidRDefault="008077A5" w:rsidP="00CB731C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9EC"/>
    <w:multiLevelType w:val="hybridMultilevel"/>
    <w:tmpl w:val="D8F6E934"/>
    <w:lvl w:ilvl="0" w:tplc="6C323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53998"/>
    <w:multiLevelType w:val="hybridMultilevel"/>
    <w:tmpl w:val="CF08FD6A"/>
    <w:lvl w:ilvl="0" w:tplc="3B58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E171C"/>
    <w:multiLevelType w:val="hybridMultilevel"/>
    <w:tmpl w:val="7F1CC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5800B6"/>
    <w:multiLevelType w:val="hybridMultilevel"/>
    <w:tmpl w:val="C3A8A866"/>
    <w:lvl w:ilvl="0" w:tplc="2FB4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AD139E"/>
    <w:multiLevelType w:val="hybridMultilevel"/>
    <w:tmpl w:val="8F2623CC"/>
    <w:lvl w:ilvl="0" w:tplc="724C2A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D7074"/>
    <w:multiLevelType w:val="hybridMultilevel"/>
    <w:tmpl w:val="5DCCD406"/>
    <w:lvl w:ilvl="0" w:tplc="17465C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D15CAD"/>
    <w:multiLevelType w:val="hybridMultilevel"/>
    <w:tmpl w:val="92EE28AA"/>
    <w:lvl w:ilvl="0" w:tplc="E898D2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2510B"/>
    <w:multiLevelType w:val="hybridMultilevel"/>
    <w:tmpl w:val="612AFC98"/>
    <w:lvl w:ilvl="0" w:tplc="195E9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30D20"/>
    <w:multiLevelType w:val="hybridMultilevel"/>
    <w:tmpl w:val="BBF88D72"/>
    <w:lvl w:ilvl="0" w:tplc="4BAC5F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97B16"/>
    <w:multiLevelType w:val="hybridMultilevel"/>
    <w:tmpl w:val="9D58E64E"/>
    <w:lvl w:ilvl="0" w:tplc="6FF69A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2F7152"/>
    <w:multiLevelType w:val="hybridMultilevel"/>
    <w:tmpl w:val="BE3EEFEE"/>
    <w:lvl w:ilvl="0" w:tplc="BC7A2F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D27F0"/>
    <w:multiLevelType w:val="hybridMultilevel"/>
    <w:tmpl w:val="A6EC40C8"/>
    <w:lvl w:ilvl="0" w:tplc="62D01D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A90FAE"/>
    <w:multiLevelType w:val="hybridMultilevel"/>
    <w:tmpl w:val="FAEE1972"/>
    <w:lvl w:ilvl="0" w:tplc="94EC9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2169C5"/>
    <w:multiLevelType w:val="hybridMultilevel"/>
    <w:tmpl w:val="8B4A0B5A"/>
    <w:lvl w:ilvl="0" w:tplc="C72A34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D36F6"/>
    <w:multiLevelType w:val="hybridMultilevel"/>
    <w:tmpl w:val="765C45E8"/>
    <w:lvl w:ilvl="0" w:tplc="2FC88E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11"/>
  </w:num>
  <w:num w:numId="7">
    <w:abstractNumId w:val="9"/>
  </w:num>
  <w:num w:numId="8">
    <w:abstractNumId w:val="12"/>
  </w:num>
  <w:num w:numId="9">
    <w:abstractNumId w:val="7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7CF"/>
    <w:rsid w:val="00014A54"/>
    <w:rsid w:val="00020673"/>
    <w:rsid w:val="00030806"/>
    <w:rsid w:val="000726C9"/>
    <w:rsid w:val="000B6281"/>
    <w:rsid w:val="000D418A"/>
    <w:rsid w:val="000E6CD4"/>
    <w:rsid w:val="00171E62"/>
    <w:rsid w:val="00185798"/>
    <w:rsid w:val="001A0792"/>
    <w:rsid w:val="001A3B3A"/>
    <w:rsid w:val="001E6D0D"/>
    <w:rsid w:val="001E75B9"/>
    <w:rsid w:val="001F1D38"/>
    <w:rsid w:val="001F57D8"/>
    <w:rsid w:val="00207C37"/>
    <w:rsid w:val="00211835"/>
    <w:rsid w:val="002300F8"/>
    <w:rsid w:val="002318CD"/>
    <w:rsid w:val="00233CE5"/>
    <w:rsid w:val="00245C26"/>
    <w:rsid w:val="00252545"/>
    <w:rsid w:val="00252CB9"/>
    <w:rsid w:val="00273726"/>
    <w:rsid w:val="002D6AF6"/>
    <w:rsid w:val="002E05B2"/>
    <w:rsid w:val="002F1603"/>
    <w:rsid w:val="0030528A"/>
    <w:rsid w:val="00306A22"/>
    <w:rsid w:val="003401C2"/>
    <w:rsid w:val="003518D3"/>
    <w:rsid w:val="00375A0B"/>
    <w:rsid w:val="0038297A"/>
    <w:rsid w:val="00386C5F"/>
    <w:rsid w:val="003A6816"/>
    <w:rsid w:val="003F25D8"/>
    <w:rsid w:val="00406516"/>
    <w:rsid w:val="004376FC"/>
    <w:rsid w:val="00437D25"/>
    <w:rsid w:val="0044034E"/>
    <w:rsid w:val="004452BE"/>
    <w:rsid w:val="00445C61"/>
    <w:rsid w:val="0045075C"/>
    <w:rsid w:val="00477279"/>
    <w:rsid w:val="004A07CF"/>
    <w:rsid w:val="004C270E"/>
    <w:rsid w:val="004E498B"/>
    <w:rsid w:val="004E4CB1"/>
    <w:rsid w:val="005044DD"/>
    <w:rsid w:val="00513E06"/>
    <w:rsid w:val="00514E7A"/>
    <w:rsid w:val="00523E54"/>
    <w:rsid w:val="005328BC"/>
    <w:rsid w:val="005342D8"/>
    <w:rsid w:val="00545FA0"/>
    <w:rsid w:val="00582209"/>
    <w:rsid w:val="005833F8"/>
    <w:rsid w:val="005922B8"/>
    <w:rsid w:val="00593336"/>
    <w:rsid w:val="005A325B"/>
    <w:rsid w:val="005C1491"/>
    <w:rsid w:val="005D62A4"/>
    <w:rsid w:val="005F1C86"/>
    <w:rsid w:val="005F2C06"/>
    <w:rsid w:val="005F4631"/>
    <w:rsid w:val="00623E8E"/>
    <w:rsid w:val="00625F43"/>
    <w:rsid w:val="00633512"/>
    <w:rsid w:val="00640EAD"/>
    <w:rsid w:val="00643B09"/>
    <w:rsid w:val="00663ADA"/>
    <w:rsid w:val="006650B9"/>
    <w:rsid w:val="0068145C"/>
    <w:rsid w:val="006A0C23"/>
    <w:rsid w:val="006A7D6D"/>
    <w:rsid w:val="006B3F14"/>
    <w:rsid w:val="006E1344"/>
    <w:rsid w:val="006E6573"/>
    <w:rsid w:val="006E7BB6"/>
    <w:rsid w:val="006F5E81"/>
    <w:rsid w:val="00702415"/>
    <w:rsid w:val="00705ECE"/>
    <w:rsid w:val="007428A0"/>
    <w:rsid w:val="00743B36"/>
    <w:rsid w:val="00753DAF"/>
    <w:rsid w:val="007809D4"/>
    <w:rsid w:val="00785659"/>
    <w:rsid w:val="00796B07"/>
    <w:rsid w:val="007B10AB"/>
    <w:rsid w:val="007C68F7"/>
    <w:rsid w:val="007D34AC"/>
    <w:rsid w:val="007D5B6F"/>
    <w:rsid w:val="007D6B65"/>
    <w:rsid w:val="007E10FF"/>
    <w:rsid w:val="007E7599"/>
    <w:rsid w:val="007F6406"/>
    <w:rsid w:val="008077A5"/>
    <w:rsid w:val="00827579"/>
    <w:rsid w:val="00833883"/>
    <w:rsid w:val="0083773B"/>
    <w:rsid w:val="00851B7F"/>
    <w:rsid w:val="00853107"/>
    <w:rsid w:val="00855948"/>
    <w:rsid w:val="00860320"/>
    <w:rsid w:val="008737C0"/>
    <w:rsid w:val="00881155"/>
    <w:rsid w:val="00895B7C"/>
    <w:rsid w:val="008C4145"/>
    <w:rsid w:val="008D1151"/>
    <w:rsid w:val="00902B8F"/>
    <w:rsid w:val="00903A5D"/>
    <w:rsid w:val="00940373"/>
    <w:rsid w:val="009516E6"/>
    <w:rsid w:val="00960D32"/>
    <w:rsid w:val="009674EB"/>
    <w:rsid w:val="00987A3F"/>
    <w:rsid w:val="009B68D9"/>
    <w:rsid w:val="009C4455"/>
    <w:rsid w:val="009E3B30"/>
    <w:rsid w:val="009E4601"/>
    <w:rsid w:val="00A0013B"/>
    <w:rsid w:val="00A04784"/>
    <w:rsid w:val="00A135C7"/>
    <w:rsid w:val="00A1517F"/>
    <w:rsid w:val="00A3179C"/>
    <w:rsid w:val="00A332A2"/>
    <w:rsid w:val="00A61C8C"/>
    <w:rsid w:val="00A75B68"/>
    <w:rsid w:val="00A76677"/>
    <w:rsid w:val="00A915FF"/>
    <w:rsid w:val="00A9757B"/>
    <w:rsid w:val="00AA284A"/>
    <w:rsid w:val="00AA7CA8"/>
    <w:rsid w:val="00AB4445"/>
    <w:rsid w:val="00AB54E3"/>
    <w:rsid w:val="00AF6ABC"/>
    <w:rsid w:val="00B329AC"/>
    <w:rsid w:val="00B422DB"/>
    <w:rsid w:val="00B4483C"/>
    <w:rsid w:val="00B47A93"/>
    <w:rsid w:val="00B7010A"/>
    <w:rsid w:val="00BA257B"/>
    <w:rsid w:val="00BA48ED"/>
    <w:rsid w:val="00BC1D57"/>
    <w:rsid w:val="00C05A4E"/>
    <w:rsid w:val="00C1392E"/>
    <w:rsid w:val="00C154CB"/>
    <w:rsid w:val="00C30DE9"/>
    <w:rsid w:val="00C37A7E"/>
    <w:rsid w:val="00C50FFD"/>
    <w:rsid w:val="00C62C27"/>
    <w:rsid w:val="00C63753"/>
    <w:rsid w:val="00C74DDF"/>
    <w:rsid w:val="00C85113"/>
    <w:rsid w:val="00CB3F8B"/>
    <w:rsid w:val="00CB731C"/>
    <w:rsid w:val="00CD65FC"/>
    <w:rsid w:val="00CF5B9B"/>
    <w:rsid w:val="00D01893"/>
    <w:rsid w:val="00D15E88"/>
    <w:rsid w:val="00D361E8"/>
    <w:rsid w:val="00D36459"/>
    <w:rsid w:val="00D44110"/>
    <w:rsid w:val="00D475FE"/>
    <w:rsid w:val="00D53233"/>
    <w:rsid w:val="00D57EEB"/>
    <w:rsid w:val="00D910B9"/>
    <w:rsid w:val="00D91479"/>
    <w:rsid w:val="00DB418B"/>
    <w:rsid w:val="00DD47D1"/>
    <w:rsid w:val="00E07BFA"/>
    <w:rsid w:val="00E12EA8"/>
    <w:rsid w:val="00E22372"/>
    <w:rsid w:val="00E24586"/>
    <w:rsid w:val="00E25B3F"/>
    <w:rsid w:val="00E30C26"/>
    <w:rsid w:val="00E37E56"/>
    <w:rsid w:val="00E46E14"/>
    <w:rsid w:val="00E51F51"/>
    <w:rsid w:val="00EC2BE9"/>
    <w:rsid w:val="00EC3CA3"/>
    <w:rsid w:val="00ED3C98"/>
    <w:rsid w:val="00EE1789"/>
    <w:rsid w:val="00F00A36"/>
    <w:rsid w:val="00F16970"/>
    <w:rsid w:val="00F23823"/>
    <w:rsid w:val="00F402C1"/>
    <w:rsid w:val="00F64999"/>
    <w:rsid w:val="00FA0B35"/>
    <w:rsid w:val="00FB51F1"/>
    <w:rsid w:val="00FB6FF8"/>
    <w:rsid w:val="00FC1DAB"/>
    <w:rsid w:val="00FD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CF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07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67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674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67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674EB"/>
    <w:rPr>
      <w:rFonts w:ascii="Times New Roman" w:eastAsia="宋体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171E6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AB4445"/>
    <w:rPr>
      <w:rFonts w:ascii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rsid w:val="00171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171E62"/>
    <w:pPr>
      <w:ind w:firstLine="420"/>
    </w:pPr>
  </w:style>
  <w:style w:type="character" w:styleId="PageNumber">
    <w:name w:val="page number"/>
    <w:basedOn w:val="DefaultParagraphFont"/>
    <w:uiPriority w:val="99"/>
    <w:rsid w:val="005328BC"/>
  </w:style>
  <w:style w:type="character" w:customStyle="1" w:styleId="postbody1">
    <w:name w:val="postbody1"/>
    <w:basedOn w:val="DefaultParagraphFont"/>
    <w:uiPriority w:val="99"/>
    <w:rsid w:val="009E3B30"/>
    <w:rPr>
      <w:sz w:val="18"/>
      <w:szCs w:val="18"/>
    </w:rPr>
  </w:style>
  <w:style w:type="paragraph" w:customStyle="1" w:styleId="1">
    <w:name w:val="列出段落1"/>
    <w:basedOn w:val="Normal"/>
    <w:uiPriority w:val="99"/>
    <w:rsid w:val="005F1C86"/>
    <w:pPr>
      <w:ind w:firstLine="420"/>
    </w:pPr>
  </w:style>
  <w:style w:type="paragraph" w:customStyle="1" w:styleId="listparagraph0">
    <w:name w:val="listparagraph"/>
    <w:basedOn w:val="Normal"/>
    <w:uiPriority w:val="99"/>
    <w:rsid w:val="005F1C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1">
    <w:name w:val="s1"/>
    <w:uiPriority w:val="99"/>
    <w:rsid w:val="005F1C86"/>
  </w:style>
  <w:style w:type="paragraph" w:styleId="BalloonText">
    <w:name w:val="Balloon Text"/>
    <w:basedOn w:val="Normal"/>
    <w:link w:val="BalloonTextChar"/>
    <w:uiPriority w:val="99"/>
    <w:semiHidden/>
    <w:rsid w:val="00014A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4A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dow@scbg.ac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bg.ac.cn" TargetMode="External"/><Relationship Id="rId12" Type="http://schemas.openxmlformats.org/officeDocument/2006/relationships/hyperlink" Target="mailto:yingwang@scib.ac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qye@scbg.ac.c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wangrj@scbg.ac.c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9</Pages>
  <Words>926</Words>
  <Characters>5282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中科院华南植物园2016年科研岗位招聘公告</dc:title>
  <dc:subject/>
  <dc:creator>夏汉平</dc:creator>
  <cp:keywords/>
  <dc:description/>
  <cp:lastModifiedBy>刘丽香</cp:lastModifiedBy>
  <cp:revision>2</cp:revision>
  <cp:lastPrinted>2016-03-25T09:14:00Z</cp:lastPrinted>
  <dcterms:created xsi:type="dcterms:W3CDTF">2017-01-24T02:52:00Z</dcterms:created>
  <dcterms:modified xsi:type="dcterms:W3CDTF">2017-01-24T02:52:00Z</dcterms:modified>
</cp:coreProperties>
</file>